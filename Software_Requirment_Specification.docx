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F0FF" w14:textId="77777777" w:rsidR="00E51B47" w:rsidRPr="00945FCE" w:rsidRDefault="00E51B47" w:rsidP="00E51B47">
      <w:pPr>
        <w:pStyle w:val="Default"/>
        <w:spacing w:line="360" w:lineRule="auto"/>
        <w:jc w:val="center"/>
        <w:rPr>
          <w:b/>
          <w:bCs/>
          <w:color w:val="auto"/>
          <w:sz w:val="26"/>
          <w:szCs w:val="26"/>
        </w:rPr>
      </w:pPr>
      <w:r w:rsidRPr="00945FCE">
        <w:rPr>
          <w:b/>
          <w:bCs/>
          <w:color w:val="auto"/>
          <w:sz w:val="26"/>
          <w:szCs w:val="26"/>
        </w:rPr>
        <w:t>ĐẠI HỌC QUỐC GIA THÀNH PHỐ HỒ CHÍ MINH</w:t>
      </w:r>
    </w:p>
    <w:p w14:paraId="515830D1" w14:textId="77777777" w:rsidR="00E51B47" w:rsidRPr="00945FCE" w:rsidRDefault="00E51B47" w:rsidP="00E51B47">
      <w:pPr>
        <w:pStyle w:val="Default"/>
        <w:spacing w:line="360" w:lineRule="auto"/>
        <w:jc w:val="center"/>
        <w:rPr>
          <w:b/>
          <w:bCs/>
          <w:color w:val="auto"/>
          <w:sz w:val="26"/>
          <w:szCs w:val="26"/>
        </w:rPr>
      </w:pPr>
      <w:r w:rsidRPr="00945FCE">
        <w:rPr>
          <w:b/>
          <w:bCs/>
          <w:color w:val="auto"/>
          <w:sz w:val="26"/>
          <w:szCs w:val="26"/>
        </w:rPr>
        <w:t>TRƯỜNG ĐẠI HỌC CÔNG NGHỆ THÔNG TIN</w:t>
      </w:r>
    </w:p>
    <w:p w14:paraId="3F559506" w14:textId="0D40CDF6" w:rsidR="00E51B47" w:rsidRPr="00945FCE" w:rsidRDefault="00E51B47" w:rsidP="00E51B47">
      <w:pPr>
        <w:pStyle w:val="Default"/>
        <w:spacing w:line="360" w:lineRule="auto"/>
        <w:jc w:val="center"/>
        <w:rPr>
          <w:b/>
          <w:bCs/>
          <w:color w:val="auto"/>
          <w:sz w:val="26"/>
          <w:szCs w:val="26"/>
        </w:rPr>
      </w:pPr>
      <w:r w:rsidRPr="00945FCE">
        <w:rPr>
          <w:b/>
          <w:bCs/>
          <w:color w:val="auto"/>
          <w:sz w:val="26"/>
          <w:szCs w:val="26"/>
        </w:rPr>
        <w:t xml:space="preserve">KHOA </w:t>
      </w:r>
      <w:r w:rsidR="00555225" w:rsidRPr="00945FCE">
        <w:rPr>
          <w:b/>
          <w:bCs/>
          <w:color w:val="auto"/>
          <w:sz w:val="26"/>
          <w:szCs w:val="26"/>
        </w:rPr>
        <w:t>CÔNG NGHỆ PHẦN MỀM</w:t>
      </w:r>
    </w:p>
    <w:p w14:paraId="5142CB83" w14:textId="77777777" w:rsidR="00E51B47" w:rsidRPr="00945FCE" w:rsidRDefault="00E51B47" w:rsidP="00E51B47">
      <w:pPr>
        <w:pStyle w:val="Default"/>
        <w:spacing w:line="360" w:lineRule="auto"/>
        <w:jc w:val="center"/>
        <w:rPr>
          <w:color w:val="auto"/>
          <w:sz w:val="26"/>
          <w:szCs w:val="26"/>
        </w:rPr>
      </w:pPr>
      <w:r w:rsidRPr="00945FCE">
        <w:rPr>
          <w:noProof/>
          <w:color w:val="auto"/>
          <w:sz w:val="26"/>
          <w:szCs w:val="26"/>
        </w:rPr>
        <mc:AlternateContent>
          <mc:Choice Requires="wps">
            <w:drawing>
              <wp:anchor distT="0" distB="0" distL="114300" distR="114300" simplePos="0" relativeHeight="251660288" behindDoc="0" locked="0" layoutInCell="1" allowOverlap="1" wp14:anchorId="331ED2A0" wp14:editId="40831473">
                <wp:simplePos x="0" y="0"/>
                <wp:positionH relativeFrom="column">
                  <wp:posOffset>2105025</wp:posOffset>
                </wp:positionH>
                <wp:positionV relativeFrom="paragraph">
                  <wp:posOffset>91440</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1A4327BC" id="_x0000_t32" coordsize="21600,21600" o:spt="32" o:oned="t" path="m,l21600,21600e" filled="f">
                <v:path arrowok="t" fillok="f" o:connecttype="none"/>
                <o:lock v:ext="edit" shapetype="t"/>
              </v:shapetype>
              <v:shape id="Straight Arrow Connector 12" o:spid="_x0000_s1026" type="#_x0000_t32" style="position:absolute;margin-left:165.75pt;margin-top:7.2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"/>
            </w:pict>
          </mc:Fallback>
        </mc:AlternateContent>
      </w:r>
    </w:p>
    <w:p w14:paraId="0A86539C" w14:textId="77777777" w:rsidR="00E51B47" w:rsidRPr="00945FCE" w:rsidRDefault="00E51B47" w:rsidP="00E51B47">
      <w:pPr>
        <w:pStyle w:val="Default"/>
        <w:spacing w:line="360" w:lineRule="auto"/>
        <w:rPr>
          <w:b/>
          <w:bCs/>
          <w:color w:val="auto"/>
          <w:sz w:val="26"/>
          <w:szCs w:val="26"/>
        </w:rPr>
      </w:pPr>
      <w:r w:rsidRPr="00945FCE">
        <w:rPr>
          <w:noProof/>
          <w:color w:val="auto"/>
          <w:sz w:val="26"/>
          <w:szCs w:val="26"/>
        </w:rPr>
        <w:drawing>
          <wp:anchor distT="0" distB="0" distL="114300" distR="114300" simplePos="0" relativeHeight="251659264" behindDoc="0" locked="0" layoutInCell="1" allowOverlap="1" wp14:anchorId="7FB44ED3" wp14:editId="4340E6B1">
            <wp:simplePos x="0" y="0"/>
            <wp:positionH relativeFrom="column">
              <wp:posOffset>2234565</wp:posOffset>
            </wp:positionH>
            <wp:positionV relativeFrom="paragraph">
              <wp:posOffset>254635</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5E42342E" w14:textId="77777777" w:rsidR="00E51B47" w:rsidRPr="00945FCE" w:rsidRDefault="00E51B47" w:rsidP="00E51B47">
      <w:pPr>
        <w:pStyle w:val="Default"/>
        <w:spacing w:line="360" w:lineRule="auto"/>
        <w:jc w:val="center"/>
        <w:rPr>
          <w:b/>
          <w:bCs/>
          <w:color w:val="auto"/>
          <w:sz w:val="26"/>
          <w:szCs w:val="26"/>
        </w:rPr>
      </w:pPr>
    </w:p>
    <w:p w14:paraId="2CD89E81" w14:textId="77777777" w:rsidR="00E51B47" w:rsidRPr="00945FCE" w:rsidRDefault="00E51B47" w:rsidP="00E51B47">
      <w:pPr>
        <w:pStyle w:val="Default"/>
        <w:spacing w:line="360" w:lineRule="auto"/>
        <w:jc w:val="center"/>
        <w:rPr>
          <w:b/>
          <w:bCs/>
          <w:color w:val="auto"/>
          <w:sz w:val="26"/>
          <w:szCs w:val="26"/>
        </w:rPr>
      </w:pPr>
    </w:p>
    <w:p w14:paraId="0D4593E2" w14:textId="77777777" w:rsidR="00E51B47" w:rsidRPr="00945FCE" w:rsidRDefault="00E51B47" w:rsidP="00E51B47">
      <w:pPr>
        <w:pStyle w:val="Default"/>
        <w:spacing w:line="360" w:lineRule="auto"/>
        <w:jc w:val="center"/>
        <w:rPr>
          <w:b/>
          <w:bCs/>
          <w:color w:val="auto"/>
          <w:sz w:val="26"/>
          <w:szCs w:val="26"/>
        </w:rPr>
      </w:pPr>
    </w:p>
    <w:p w14:paraId="0D5837FB" w14:textId="18A13EC4" w:rsidR="004F136B" w:rsidRPr="00945FCE" w:rsidRDefault="004F136B" w:rsidP="00E51B47">
      <w:pPr>
        <w:pStyle w:val="Default"/>
        <w:spacing w:line="360" w:lineRule="auto"/>
        <w:jc w:val="center"/>
        <w:rPr>
          <w:b/>
          <w:bCs/>
          <w:color w:val="auto"/>
          <w:sz w:val="32"/>
          <w:szCs w:val="32"/>
        </w:rPr>
      </w:pPr>
      <w:r w:rsidRPr="00945FCE">
        <w:rPr>
          <w:b/>
          <w:bCs/>
          <w:color w:val="auto"/>
          <w:sz w:val="32"/>
          <w:szCs w:val="32"/>
        </w:rPr>
        <w:t>SOFTWARE DESIGN DOCUMENT</w:t>
      </w:r>
    </w:p>
    <w:p w14:paraId="5984A567" w14:textId="22BB7A86" w:rsidR="00E51B47" w:rsidRPr="00945FCE" w:rsidRDefault="00E51B47" w:rsidP="00E51B47">
      <w:pPr>
        <w:pStyle w:val="Default"/>
        <w:spacing w:line="360" w:lineRule="auto"/>
        <w:jc w:val="center"/>
        <w:rPr>
          <w:b/>
          <w:bCs/>
          <w:color w:val="auto"/>
          <w:sz w:val="32"/>
          <w:szCs w:val="32"/>
        </w:rPr>
      </w:pPr>
      <w:r w:rsidRPr="00945FCE">
        <w:rPr>
          <w:b/>
          <w:bCs/>
          <w:color w:val="auto"/>
          <w:sz w:val="32"/>
          <w:szCs w:val="32"/>
        </w:rPr>
        <w:t xml:space="preserve">MÔN </w:t>
      </w:r>
      <w:r w:rsidR="00555225" w:rsidRPr="00945FCE">
        <w:rPr>
          <w:b/>
          <w:bCs/>
          <w:color w:val="auto"/>
          <w:sz w:val="32"/>
          <w:szCs w:val="32"/>
        </w:rPr>
        <w:t>NHẬP MÔN CÔNG NGHỆ PHẦN MỀM</w:t>
      </w:r>
    </w:p>
    <w:p w14:paraId="50CA50E2" w14:textId="3C0C1A74" w:rsidR="00E51B47" w:rsidRPr="00945FCE" w:rsidRDefault="00E51B47" w:rsidP="00E51B47">
      <w:pPr>
        <w:pStyle w:val="Default"/>
        <w:spacing w:line="360" w:lineRule="auto"/>
        <w:jc w:val="center"/>
        <w:rPr>
          <w:color w:val="auto"/>
          <w:sz w:val="36"/>
          <w:szCs w:val="36"/>
        </w:rPr>
      </w:pPr>
      <w:r w:rsidRPr="00945FCE">
        <w:rPr>
          <w:b/>
          <w:bCs/>
          <w:color w:val="auto"/>
          <w:sz w:val="36"/>
          <w:szCs w:val="36"/>
          <w:u w:val="single"/>
        </w:rPr>
        <w:t>Đề tài:</w:t>
      </w:r>
      <w:r w:rsidRPr="00945FCE">
        <w:rPr>
          <w:b/>
          <w:bCs/>
          <w:color w:val="auto"/>
          <w:sz w:val="36"/>
          <w:szCs w:val="36"/>
        </w:rPr>
        <w:t xml:space="preserve"> </w:t>
      </w:r>
      <w:r w:rsidR="00F0357B" w:rsidRPr="00945FCE">
        <w:rPr>
          <w:b/>
          <w:bCs/>
          <w:color w:val="auto"/>
          <w:sz w:val="36"/>
          <w:szCs w:val="36"/>
        </w:rPr>
        <w:t>Hệ thống q</w:t>
      </w:r>
      <w:r w:rsidR="00555225" w:rsidRPr="00945FCE">
        <w:rPr>
          <w:b/>
          <w:bCs/>
          <w:color w:val="auto"/>
          <w:sz w:val="36"/>
          <w:szCs w:val="36"/>
        </w:rPr>
        <w:t>uản lý thư viện</w:t>
      </w:r>
    </w:p>
    <w:p w14:paraId="7C8DE097" w14:textId="77777777" w:rsidR="00E51B47" w:rsidRPr="00945FCE" w:rsidRDefault="00E51B47" w:rsidP="00E51B47">
      <w:pPr>
        <w:pStyle w:val="Default"/>
        <w:spacing w:line="360" w:lineRule="auto"/>
        <w:rPr>
          <w:color w:val="auto"/>
          <w:sz w:val="26"/>
          <w:szCs w:val="26"/>
        </w:rPr>
      </w:pPr>
    </w:p>
    <w:p w14:paraId="69EDEFAC" w14:textId="77777777" w:rsidR="00E51B47" w:rsidRPr="00945FCE" w:rsidRDefault="00E51B47" w:rsidP="00E51B47">
      <w:pPr>
        <w:pStyle w:val="Default"/>
        <w:spacing w:line="360" w:lineRule="auto"/>
        <w:rPr>
          <w:color w:val="auto"/>
          <w:sz w:val="26"/>
          <w:szCs w:val="26"/>
        </w:rPr>
      </w:pPr>
    </w:p>
    <w:p w14:paraId="68108C33" w14:textId="77777777" w:rsidR="00E51B47" w:rsidRPr="00945FCE" w:rsidRDefault="00E51B47" w:rsidP="00E51B47">
      <w:pPr>
        <w:pStyle w:val="Default"/>
        <w:spacing w:line="360" w:lineRule="auto"/>
        <w:rPr>
          <w:color w:val="auto"/>
          <w:sz w:val="26"/>
          <w:szCs w:val="26"/>
        </w:rPr>
      </w:pPr>
    </w:p>
    <w:p w14:paraId="5DDF5DE3" w14:textId="631EA8AD" w:rsidR="00E51B47" w:rsidRPr="00945FCE" w:rsidRDefault="00E51B47" w:rsidP="00E51B47">
      <w:pPr>
        <w:pStyle w:val="Default"/>
        <w:spacing w:line="360" w:lineRule="auto"/>
        <w:ind w:firstLine="2694"/>
        <w:rPr>
          <w:color w:val="auto"/>
          <w:sz w:val="26"/>
          <w:szCs w:val="26"/>
        </w:rPr>
      </w:pPr>
      <w:r w:rsidRPr="00945FCE">
        <w:rPr>
          <w:color w:val="auto"/>
          <w:sz w:val="26"/>
          <w:szCs w:val="26"/>
        </w:rPr>
        <w:t xml:space="preserve">GVHD: </w:t>
      </w:r>
      <w:r w:rsidR="00555225" w:rsidRPr="00945FCE">
        <w:rPr>
          <w:color w:val="auto"/>
          <w:sz w:val="26"/>
          <w:szCs w:val="26"/>
        </w:rPr>
        <w:t>Cô Nguyễn Thị Thanh Trúc</w:t>
      </w:r>
    </w:p>
    <w:p w14:paraId="5D21B3BE" w14:textId="77777777" w:rsidR="00E51B47" w:rsidRPr="00945FCE" w:rsidRDefault="00E51B47" w:rsidP="00E51B47">
      <w:pPr>
        <w:pStyle w:val="Default"/>
        <w:spacing w:line="360" w:lineRule="auto"/>
        <w:ind w:firstLine="2694"/>
        <w:rPr>
          <w:color w:val="auto"/>
          <w:sz w:val="26"/>
          <w:szCs w:val="26"/>
        </w:rPr>
      </w:pPr>
      <w:r w:rsidRPr="00945FCE">
        <w:rPr>
          <w:color w:val="auto"/>
          <w:sz w:val="26"/>
          <w:szCs w:val="26"/>
        </w:rPr>
        <w:t xml:space="preserve">Nhóm sinh viên thực hiện:  </w:t>
      </w:r>
    </w:p>
    <w:p w14:paraId="70F95789" w14:textId="77777777" w:rsidR="00E51B47" w:rsidRPr="00945FCE" w:rsidRDefault="00E51B47" w:rsidP="00E51B47">
      <w:pPr>
        <w:pStyle w:val="Default"/>
        <w:spacing w:line="360" w:lineRule="auto"/>
        <w:ind w:firstLine="2694"/>
        <w:rPr>
          <w:color w:val="auto"/>
          <w:sz w:val="26"/>
          <w:szCs w:val="26"/>
        </w:rPr>
      </w:pPr>
    </w:p>
    <w:p w14:paraId="28A028F8" w14:textId="0940D2EB" w:rsidR="00E51B47" w:rsidRPr="00945FCE" w:rsidRDefault="00E51B47" w:rsidP="00E51B47">
      <w:pPr>
        <w:pStyle w:val="Default"/>
        <w:spacing w:line="360" w:lineRule="auto"/>
        <w:ind w:firstLine="2694"/>
        <w:rPr>
          <w:color w:val="auto"/>
          <w:sz w:val="26"/>
          <w:szCs w:val="26"/>
        </w:rPr>
      </w:pPr>
      <w:r w:rsidRPr="00945FCE">
        <w:rPr>
          <w:color w:val="auto"/>
          <w:sz w:val="26"/>
          <w:szCs w:val="26"/>
        </w:rPr>
        <w:t xml:space="preserve">1. </w:t>
      </w:r>
      <w:r w:rsidR="00555225" w:rsidRPr="00945FCE">
        <w:rPr>
          <w:color w:val="auto"/>
          <w:sz w:val="26"/>
          <w:szCs w:val="26"/>
        </w:rPr>
        <w:t>Nguyễn Văn Vũ</w:t>
      </w:r>
      <w:r w:rsidRPr="00945FCE">
        <w:rPr>
          <w:color w:val="auto"/>
          <w:sz w:val="26"/>
          <w:szCs w:val="26"/>
        </w:rPr>
        <w:tab/>
      </w:r>
      <w:r w:rsidRPr="00945FCE">
        <w:rPr>
          <w:color w:val="auto"/>
          <w:sz w:val="26"/>
          <w:szCs w:val="26"/>
        </w:rPr>
        <w:tab/>
      </w:r>
      <w:r w:rsidRPr="00945FCE">
        <w:rPr>
          <w:color w:val="auto"/>
          <w:sz w:val="26"/>
          <w:szCs w:val="26"/>
        </w:rPr>
        <w:tab/>
        <w:t xml:space="preserve">MSSV: </w:t>
      </w:r>
      <w:r w:rsidR="00555225" w:rsidRPr="00945FCE">
        <w:rPr>
          <w:color w:val="auto"/>
          <w:sz w:val="26"/>
          <w:szCs w:val="26"/>
        </w:rPr>
        <w:t>21521682</w:t>
      </w:r>
    </w:p>
    <w:p w14:paraId="235071DC" w14:textId="281F67C8" w:rsidR="00E51B47" w:rsidRPr="00945FCE" w:rsidRDefault="00E51B47" w:rsidP="00E51B47">
      <w:pPr>
        <w:pStyle w:val="Default"/>
        <w:spacing w:line="360" w:lineRule="auto"/>
        <w:ind w:firstLine="2694"/>
        <w:rPr>
          <w:color w:val="auto"/>
          <w:sz w:val="26"/>
          <w:szCs w:val="26"/>
        </w:rPr>
      </w:pPr>
      <w:r w:rsidRPr="00945FCE">
        <w:rPr>
          <w:color w:val="auto"/>
          <w:sz w:val="26"/>
          <w:szCs w:val="26"/>
        </w:rPr>
        <w:t xml:space="preserve">2. </w:t>
      </w:r>
      <w:r w:rsidR="00555225" w:rsidRPr="00945FCE">
        <w:rPr>
          <w:color w:val="auto"/>
          <w:sz w:val="26"/>
          <w:szCs w:val="26"/>
        </w:rPr>
        <w:t>Nguyễn Văn Đức Huy</w:t>
      </w:r>
      <w:r w:rsidRPr="00945FCE">
        <w:rPr>
          <w:color w:val="auto"/>
          <w:sz w:val="26"/>
          <w:szCs w:val="26"/>
        </w:rPr>
        <w:tab/>
      </w:r>
      <w:r w:rsidRPr="00945FCE">
        <w:rPr>
          <w:color w:val="auto"/>
          <w:sz w:val="26"/>
          <w:szCs w:val="26"/>
        </w:rPr>
        <w:tab/>
        <w:t xml:space="preserve">MSSV: </w:t>
      </w:r>
      <w:r w:rsidR="00555225" w:rsidRPr="00945FCE">
        <w:rPr>
          <w:color w:val="auto"/>
          <w:sz w:val="26"/>
          <w:szCs w:val="26"/>
        </w:rPr>
        <w:t>21520930</w:t>
      </w:r>
    </w:p>
    <w:p w14:paraId="602CCE80" w14:textId="59F7C0F5" w:rsidR="00E51B47" w:rsidRPr="00945FCE" w:rsidRDefault="00E51B47" w:rsidP="00E51B47">
      <w:pPr>
        <w:pStyle w:val="Default"/>
        <w:spacing w:line="360" w:lineRule="auto"/>
        <w:ind w:firstLine="2694"/>
        <w:rPr>
          <w:color w:val="auto"/>
          <w:sz w:val="26"/>
          <w:szCs w:val="26"/>
        </w:rPr>
      </w:pPr>
      <w:r w:rsidRPr="00945FCE">
        <w:rPr>
          <w:color w:val="auto"/>
          <w:sz w:val="26"/>
          <w:szCs w:val="26"/>
        </w:rPr>
        <w:t xml:space="preserve">3. </w:t>
      </w:r>
      <w:r w:rsidR="00555225" w:rsidRPr="00945FCE">
        <w:rPr>
          <w:color w:val="auto"/>
          <w:sz w:val="26"/>
          <w:szCs w:val="26"/>
        </w:rPr>
        <w:t>Đỗ Thanh Thành Đạt</w:t>
      </w:r>
      <w:r w:rsidRPr="00945FCE">
        <w:rPr>
          <w:color w:val="auto"/>
          <w:sz w:val="26"/>
          <w:szCs w:val="26"/>
        </w:rPr>
        <w:tab/>
      </w:r>
      <w:r w:rsidRPr="00945FCE">
        <w:rPr>
          <w:color w:val="auto"/>
          <w:sz w:val="26"/>
          <w:szCs w:val="26"/>
        </w:rPr>
        <w:tab/>
        <w:t xml:space="preserve">MSSV: </w:t>
      </w:r>
      <w:r w:rsidR="00555225" w:rsidRPr="00945FCE">
        <w:rPr>
          <w:color w:val="auto"/>
          <w:sz w:val="26"/>
          <w:szCs w:val="26"/>
        </w:rPr>
        <w:t>20521164</w:t>
      </w:r>
    </w:p>
    <w:p w14:paraId="31FAEC94" w14:textId="272BF909" w:rsidR="00E51B47" w:rsidRPr="00945FCE" w:rsidRDefault="00E51B47" w:rsidP="00E51B47">
      <w:pPr>
        <w:pStyle w:val="Default"/>
        <w:spacing w:line="360" w:lineRule="auto"/>
        <w:ind w:firstLine="2694"/>
        <w:rPr>
          <w:color w:val="auto"/>
          <w:sz w:val="26"/>
          <w:szCs w:val="26"/>
        </w:rPr>
      </w:pPr>
      <w:r w:rsidRPr="00945FCE">
        <w:rPr>
          <w:color w:val="auto"/>
          <w:sz w:val="26"/>
          <w:szCs w:val="26"/>
        </w:rPr>
        <w:t xml:space="preserve"> </w:t>
      </w:r>
    </w:p>
    <w:p w14:paraId="0252A8B6" w14:textId="39B95BAD" w:rsidR="00E51B47" w:rsidRPr="00945FCE" w:rsidRDefault="00E51B47" w:rsidP="00E51B47">
      <w:pPr>
        <w:pStyle w:val="Default"/>
        <w:spacing w:line="360" w:lineRule="auto"/>
        <w:ind w:firstLine="2694"/>
        <w:rPr>
          <w:color w:val="auto"/>
          <w:sz w:val="26"/>
          <w:szCs w:val="26"/>
        </w:rPr>
      </w:pPr>
      <w:r w:rsidRPr="00945FCE">
        <w:rPr>
          <w:color w:val="auto"/>
          <w:sz w:val="26"/>
          <w:szCs w:val="26"/>
        </w:rPr>
        <w:t xml:space="preserve"> </w:t>
      </w:r>
    </w:p>
    <w:p w14:paraId="381EF169" w14:textId="77777777" w:rsidR="00E51B47" w:rsidRPr="00945FCE" w:rsidRDefault="00E51B47" w:rsidP="00E51B47">
      <w:pPr>
        <w:pStyle w:val="Default"/>
        <w:spacing w:line="360" w:lineRule="auto"/>
        <w:ind w:firstLine="2694"/>
        <w:rPr>
          <w:color w:val="auto"/>
          <w:sz w:val="26"/>
          <w:szCs w:val="26"/>
        </w:rPr>
      </w:pPr>
    </w:p>
    <w:p w14:paraId="162011D5" w14:textId="77777777" w:rsidR="00E51B47" w:rsidRPr="00945FCE" w:rsidRDefault="00E51B47" w:rsidP="00E51B47">
      <w:pPr>
        <w:pStyle w:val="Default"/>
        <w:spacing w:line="360" w:lineRule="auto"/>
        <w:ind w:firstLine="2694"/>
        <w:rPr>
          <w:color w:val="auto"/>
          <w:sz w:val="26"/>
          <w:szCs w:val="26"/>
        </w:rPr>
      </w:pPr>
    </w:p>
    <w:p w14:paraId="6758C3D6" w14:textId="77777777" w:rsidR="00E51B47" w:rsidRPr="00945FCE" w:rsidRDefault="00E51B47" w:rsidP="00E51B47">
      <w:pPr>
        <w:pStyle w:val="Default"/>
        <w:spacing w:line="360" w:lineRule="auto"/>
        <w:rPr>
          <w:color w:val="auto"/>
          <w:sz w:val="26"/>
          <w:szCs w:val="26"/>
        </w:rPr>
      </w:pPr>
    </w:p>
    <w:p w14:paraId="535DD011" w14:textId="77777777" w:rsidR="00E51B47" w:rsidRPr="00945FCE" w:rsidRDefault="00E51B47" w:rsidP="00E51B47">
      <w:pPr>
        <w:pStyle w:val="Default"/>
        <w:spacing w:line="360" w:lineRule="auto"/>
        <w:rPr>
          <w:color w:val="auto"/>
          <w:sz w:val="26"/>
          <w:szCs w:val="26"/>
        </w:rPr>
      </w:pPr>
    </w:p>
    <w:p w14:paraId="792BFA7F" w14:textId="381DEB4B" w:rsidR="00E51B47" w:rsidRPr="00945FCE" w:rsidRDefault="00E51B47" w:rsidP="00FB13E8">
      <w:pPr>
        <w:pStyle w:val="rtejustify"/>
        <w:shd w:val="clear" w:color="auto" w:fill="FFFFFF"/>
        <w:tabs>
          <w:tab w:val="left" w:pos="1710"/>
          <w:tab w:val="left" w:pos="1890"/>
        </w:tabs>
        <w:spacing w:before="160" w:beforeAutospacing="0" w:after="0" w:afterAutospacing="0" w:line="360" w:lineRule="auto"/>
        <w:ind w:firstLine="720"/>
        <w:jc w:val="center"/>
        <w:textAlignment w:val="baseline"/>
        <w:rPr>
          <w:sz w:val="26"/>
          <w:szCs w:val="26"/>
          <w:shd w:val="clear" w:color="auto" w:fill="FFFFFF"/>
        </w:rPr>
      </w:pPr>
      <w:r w:rsidRPr="00945FCE">
        <w:rPr>
          <w:sz w:val="26"/>
          <w:szCs w:val="26"/>
          <w:shd w:val="clear" w:color="auto" w:fill="FFFFFF"/>
        </w:rPr>
        <w:sym w:font="Wingdings" w:char="F098"/>
      </w:r>
      <w:r w:rsidRPr="00945FCE">
        <w:rPr>
          <w:sz w:val="26"/>
          <w:szCs w:val="26"/>
          <w:shd w:val="clear" w:color="auto" w:fill="FFFFFF"/>
        </w:rPr>
        <w:sym w:font="Wingdings" w:char="F096"/>
      </w:r>
      <w:r w:rsidRPr="00945FCE">
        <w:rPr>
          <w:sz w:val="26"/>
          <w:szCs w:val="26"/>
          <w:shd w:val="clear" w:color="auto" w:fill="FFFFFF"/>
        </w:rPr>
        <w:t xml:space="preserve"> </w:t>
      </w:r>
      <w:r w:rsidRPr="00945FCE">
        <w:rPr>
          <w:bCs/>
          <w:sz w:val="26"/>
          <w:szCs w:val="26"/>
        </w:rPr>
        <w:t>Tp. Hồ Chí Minh, 0</w:t>
      </w:r>
      <w:r w:rsidR="00555225" w:rsidRPr="00945FCE">
        <w:rPr>
          <w:bCs/>
          <w:sz w:val="26"/>
          <w:szCs w:val="26"/>
        </w:rPr>
        <w:t>6</w:t>
      </w:r>
      <w:r w:rsidRPr="00945FCE">
        <w:rPr>
          <w:sz w:val="26"/>
          <w:szCs w:val="26"/>
          <w:shd w:val="clear" w:color="auto" w:fill="FFFFFF"/>
        </w:rPr>
        <w:t>/202</w:t>
      </w:r>
      <w:r w:rsidR="00555225" w:rsidRPr="00945FCE">
        <w:rPr>
          <w:sz w:val="26"/>
          <w:szCs w:val="26"/>
          <w:shd w:val="clear" w:color="auto" w:fill="FFFFFF"/>
        </w:rPr>
        <w:t>3</w:t>
      </w:r>
      <w:r w:rsidRPr="00945FCE">
        <w:rPr>
          <w:sz w:val="26"/>
          <w:szCs w:val="26"/>
          <w:shd w:val="clear" w:color="auto" w:fill="FFFFFF"/>
        </w:rPr>
        <w:t xml:space="preserve"> </w:t>
      </w:r>
      <w:r w:rsidRPr="00945FCE">
        <w:rPr>
          <w:sz w:val="26"/>
          <w:szCs w:val="26"/>
          <w:shd w:val="clear" w:color="auto" w:fill="FFFFFF"/>
        </w:rPr>
        <w:sym w:font="Wingdings" w:char="F097"/>
      </w:r>
      <w:r w:rsidRPr="00945FCE">
        <w:rPr>
          <w:sz w:val="26"/>
          <w:szCs w:val="26"/>
          <w:shd w:val="clear" w:color="auto" w:fill="FFFFFF"/>
        </w:rPr>
        <w:sym w:font="Wingdings" w:char="F099"/>
      </w:r>
      <w:r w:rsidRPr="00945FCE">
        <w:rPr>
          <w:b/>
          <w:bCs/>
          <w:i/>
          <w:iCs/>
          <w:sz w:val="26"/>
          <w:szCs w:val="26"/>
        </w:rPr>
        <w:t xml:space="preserve"> </w:t>
      </w:r>
      <w:r w:rsidRPr="00945FCE">
        <w:rPr>
          <w:b/>
          <w:bCs/>
          <w:i/>
          <w:iCs/>
          <w:sz w:val="26"/>
          <w:szCs w:val="26"/>
        </w:rPr>
        <w:br w:type="page"/>
      </w:r>
    </w:p>
    <w:p w14:paraId="1FA49890" w14:textId="77777777" w:rsidR="009130BD" w:rsidRPr="00945FCE" w:rsidRDefault="009130BD" w:rsidP="009130BD">
      <w:pPr>
        <w:pStyle w:val="NormalH"/>
        <w:rPr>
          <w:rFonts w:ascii="Times New Roman" w:hAnsi="Times New Roman"/>
        </w:rPr>
      </w:pPr>
      <w:r w:rsidRPr="00945FCE">
        <w:rPr>
          <w:rFonts w:ascii="Times New Roman" w:hAnsi="Times New Roman"/>
        </w:rPr>
        <w:lastRenderedPageBreak/>
        <w:t>Record of change</w:t>
      </w:r>
    </w:p>
    <w:p w14:paraId="087D7F7E" w14:textId="77777777" w:rsidR="009130BD" w:rsidRPr="00945FCE" w:rsidRDefault="009130BD" w:rsidP="009130BD">
      <w:pPr>
        <w:rPr>
          <w:rFonts w:ascii="Times New Roman" w:hAnsi="Times New Roman" w:cs="Times New Roman"/>
        </w:rPr>
      </w:pPr>
    </w:p>
    <w:p w14:paraId="5190BA92" w14:textId="77777777" w:rsidR="009130BD" w:rsidRPr="00945FCE" w:rsidRDefault="009130BD" w:rsidP="009130BD">
      <w:pPr>
        <w:rPr>
          <w:rFonts w:ascii="Times New Roman" w:hAnsi="Times New Roman" w:cs="Times New Roman"/>
        </w:rPr>
      </w:pPr>
      <w:r w:rsidRPr="00945FCE">
        <w:rPr>
          <w:rFonts w:ascii="Times New Roman" w:hAnsi="Times New Roman" w:cs="Times New Roman"/>
        </w:rPr>
        <w:t>*A - Added M - Modified D - Deleted</w:t>
      </w:r>
    </w:p>
    <w:tbl>
      <w:tblPr>
        <w:tblW w:w="900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990"/>
        <w:gridCol w:w="3150"/>
        <w:gridCol w:w="1530"/>
      </w:tblGrid>
      <w:tr w:rsidR="009130BD" w:rsidRPr="00945FCE" w14:paraId="596C4B48" w14:textId="77777777" w:rsidTr="009130BD">
        <w:tc>
          <w:tcPr>
            <w:tcW w:w="990" w:type="dxa"/>
            <w:shd w:val="clear" w:color="auto" w:fill="FFE8E1"/>
          </w:tcPr>
          <w:p w14:paraId="38525CEA" w14:textId="77777777" w:rsidR="009130BD" w:rsidRPr="00945FCE" w:rsidRDefault="009130BD" w:rsidP="00F84289">
            <w:pPr>
              <w:pStyle w:val="HeadingLv1"/>
              <w:rPr>
                <w:rFonts w:ascii="Times New Roman" w:hAnsi="Times New Roman" w:cs="Times New Roman"/>
              </w:rPr>
            </w:pPr>
            <w:r w:rsidRPr="00945FCE">
              <w:rPr>
                <w:rFonts w:ascii="Times New Roman" w:hAnsi="Times New Roman" w:cs="Times New Roman"/>
              </w:rPr>
              <w:t>Effective Date</w:t>
            </w:r>
          </w:p>
        </w:tc>
        <w:tc>
          <w:tcPr>
            <w:tcW w:w="2340" w:type="dxa"/>
            <w:shd w:val="clear" w:color="auto" w:fill="FFE8E1"/>
          </w:tcPr>
          <w:p w14:paraId="4AC349BC" w14:textId="77777777" w:rsidR="009130BD" w:rsidRPr="00945FCE" w:rsidRDefault="009130BD" w:rsidP="00F84289">
            <w:pPr>
              <w:pStyle w:val="HeadingLv1"/>
              <w:rPr>
                <w:rFonts w:ascii="Times New Roman" w:hAnsi="Times New Roman" w:cs="Times New Roman"/>
              </w:rPr>
            </w:pPr>
            <w:r w:rsidRPr="00945FCE">
              <w:rPr>
                <w:rFonts w:ascii="Times New Roman" w:hAnsi="Times New Roman" w:cs="Times New Roman"/>
              </w:rPr>
              <w:t>Changed Items</w:t>
            </w:r>
          </w:p>
        </w:tc>
        <w:tc>
          <w:tcPr>
            <w:tcW w:w="990" w:type="dxa"/>
            <w:shd w:val="clear" w:color="auto" w:fill="FFE8E1"/>
          </w:tcPr>
          <w:p w14:paraId="40F08B23" w14:textId="77777777" w:rsidR="009130BD" w:rsidRPr="00945FCE" w:rsidRDefault="009130BD" w:rsidP="00F84289">
            <w:pPr>
              <w:pStyle w:val="HeadingLv1"/>
              <w:rPr>
                <w:rFonts w:ascii="Times New Roman" w:hAnsi="Times New Roman" w:cs="Times New Roman"/>
              </w:rPr>
            </w:pPr>
            <w:r w:rsidRPr="00945FCE">
              <w:rPr>
                <w:rFonts w:ascii="Times New Roman" w:hAnsi="Times New Roman" w:cs="Times New Roman"/>
              </w:rPr>
              <w:t>A*</w:t>
            </w:r>
            <w:r w:rsidRPr="00945FCE">
              <w:rPr>
                <w:rFonts w:ascii="Times New Roman" w:hAnsi="Times New Roman" w:cs="Times New Roman"/>
              </w:rPr>
              <w:br/>
              <w:t>M, D</w:t>
            </w:r>
          </w:p>
        </w:tc>
        <w:tc>
          <w:tcPr>
            <w:tcW w:w="3150" w:type="dxa"/>
            <w:shd w:val="clear" w:color="auto" w:fill="FFE8E1"/>
          </w:tcPr>
          <w:p w14:paraId="67168F62" w14:textId="77777777" w:rsidR="009130BD" w:rsidRPr="00945FCE" w:rsidRDefault="009130BD" w:rsidP="00F84289">
            <w:pPr>
              <w:pStyle w:val="HeadingLv1"/>
              <w:rPr>
                <w:rFonts w:ascii="Times New Roman" w:hAnsi="Times New Roman" w:cs="Times New Roman"/>
              </w:rPr>
            </w:pPr>
            <w:r w:rsidRPr="00945FCE">
              <w:rPr>
                <w:rFonts w:ascii="Times New Roman" w:hAnsi="Times New Roman" w:cs="Times New Roman"/>
              </w:rPr>
              <w:t>Change Description</w:t>
            </w:r>
          </w:p>
        </w:tc>
        <w:tc>
          <w:tcPr>
            <w:tcW w:w="1530" w:type="dxa"/>
            <w:shd w:val="clear" w:color="auto" w:fill="FFE8E1"/>
          </w:tcPr>
          <w:p w14:paraId="6787A25A" w14:textId="77777777" w:rsidR="009130BD" w:rsidRPr="00945FCE" w:rsidRDefault="009130BD" w:rsidP="00F84289">
            <w:pPr>
              <w:pStyle w:val="HeadingLv1"/>
              <w:rPr>
                <w:rFonts w:ascii="Times New Roman" w:hAnsi="Times New Roman" w:cs="Times New Roman"/>
              </w:rPr>
            </w:pPr>
            <w:r w:rsidRPr="00945FCE">
              <w:rPr>
                <w:rFonts w:ascii="Times New Roman" w:hAnsi="Times New Roman" w:cs="Times New Roman"/>
              </w:rPr>
              <w:t>New Version</w:t>
            </w:r>
          </w:p>
        </w:tc>
      </w:tr>
      <w:tr w:rsidR="009130BD" w:rsidRPr="00945FCE" w14:paraId="55F00CC4" w14:textId="77777777" w:rsidTr="009130BD">
        <w:tc>
          <w:tcPr>
            <w:tcW w:w="990" w:type="dxa"/>
          </w:tcPr>
          <w:p w14:paraId="2A90FB46" w14:textId="77777777" w:rsidR="009130BD" w:rsidRPr="00945FCE" w:rsidRDefault="009130BD" w:rsidP="00F84289">
            <w:pPr>
              <w:pStyle w:val="Bang"/>
              <w:rPr>
                <w:rFonts w:ascii="Times New Roman" w:hAnsi="Times New Roman" w:cs="Times New Roman"/>
              </w:rPr>
            </w:pPr>
            <w:r w:rsidRPr="00945FCE">
              <w:rPr>
                <w:rFonts w:ascii="Times New Roman" w:hAnsi="Times New Roman" w:cs="Times New Roman"/>
              </w:rPr>
              <w:t>10/04/2023</w:t>
            </w:r>
          </w:p>
        </w:tc>
        <w:tc>
          <w:tcPr>
            <w:tcW w:w="2340" w:type="dxa"/>
          </w:tcPr>
          <w:p w14:paraId="17047869" w14:textId="77777777" w:rsidR="009130BD" w:rsidRPr="00945FCE" w:rsidRDefault="009130BD" w:rsidP="00F84289">
            <w:pPr>
              <w:pStyle w:val="Bang"/>
              <w:rPr>
                <w:rFonts w:ascii="Times New Roman" w:hAnsi="Times New Roman" w:cs="Times New Roman"/>
              </w:rPr>
            </w:pPr>
            <w:r w:rsidRPr="00945FCE">
              <w:rPr>
                <w:rFonts w:ascii="Times New Roman" w:hAnsi="Times New Roman" w:cs="Times New Roman"/>
              </w:rPr>
              <w:t xml:space="preserve">Initial </w:t>
            </w:r>
          </w:p>
        </w:tc>
        <w:tc>
          <w:tcPr>
            <w:tcW w:w="990" w:type="dxa"/>
          </w:tcPr>
          <w:p w14:paraId="218C0EAA" w14:textId="77777777" w:rsidR="009130BD" w:rsidRPr="00945FCE" w:rsidRDefault="009130BD" w:rsidP="00F84289">
            <w:pPr>
              <w:pStyle w:val="Bang"/>
              <w:rPr>
                <w:rFonts w:ascii="Times New Roman" w:hAnsi="Times New Roman" w:cs="Times New Roman"/>
                <w:lang w:val="vi-VN"/>
              </w:rPr>
            </w:pPr>
            <w:r w:rsidRPr="00945FCE">
              <w:rPr>
                <w:rFonts w:ascii="Times New Roman" w:hAnsi="Times New Roman" w:cs="Times New Roman"/>
                <w:lang w:val="vi-VN"/>
              </w:rPr>
              <w:t>A</w:t>
            </w:r>
          </w:p>
        </w:tc>
        <w:tc>
          <w:tcPr>
            <w:tcW w:w="3150" w:type="dxa"/>
          </w:tcPr>
          <w:p w14:paraId="151B6448" w14:textId="77777777" w:rsidR="009130BD" w:rsidRPr="00945FCE" w:rsidRDefault="009130BD" w:rsidP="00F84289">
            <w:pPr>
              <w:pStyle w:val="Bang"/>
              <w:rPr>
                <w:rFonts w:ascii="Times New Roman" w:hAnsi="Times New Roman" w:cs="Times New Roman"/>
              </w:rPr>
            </w:pPr>
            <w:r w:rsidRPr="00945FCE">
              <w:rPr>
                <w:rFonts w:ascii="Times New Roman" w:hAnsi="Times New Roman" w:cs="Times New Roman"/>
              </w:rPr>
              <w:t>Add project overview</w:t>
            </w:r>
          </w:p>
        </w:tc>
        <w:tc>
          <w:tcPr>
            <w:tcW w:w="1530" w:type="dxa"/>
          </w:tcPr>
          <w:p w14:paraId="56E2CD6F" w14:textId="77777777" w:rsidR="009130BD" w:rsidRPr="00945FCE" w:rsidRDefault="009130BD" w:rsidP="00F84289">
            <w:pPr>
              <w:pStyle w:val="Bang"/>
              <w:rPr>
                <w:rFonts w:ascii="Times New Roman" w:hAnsi="Times New Roman" w:cs="Times New Roman"/>
              </w:rPr>
            </w:pPr>
          </w:p>
        </w:tc>
      </w:tr>
      <w:tr w:rsidR="009130BD" w:rsidRPr="00945FCE" w14:paraId="50CE8A00" w14:textId="77777777" w:rsidTr="009130BD">
        <w:tc>
          <w:tcPr>
            <w:tcW w:w="990" w:type="dxa"/>
          </w:tcPr>
          <w:p w14:paraId="75269530" w14:textId="77777777" w:rsidR="009130BD" w:rsidRPr="00945FCE" w:rsidRDefault="009130BD" w:rsidP="00F84289">
            <w:pPr>
              <w:pStyle w:val="Bang"/>
              <w:rPr>
                <w:rFonts w:ascii="Times New Roman" w:hAnsi="Times New Roman" w:cs="Times New Roman"/>
              </w:rPr>
            </w:pPr>
            <w:r w:rsidRPr="00945FCE">
              <w:rPr>
                <w:rFonts w:ascii="Times New Roman" w:hAnsi="Times New Roman" w:cs="Times New Roman"/>
              </w:rPr>
              <w:t>10/04/2023</w:t>
            </w:r>
          </w:p>
        </w:tc>
        <w:tc>
          <w:tcPr>
            <w:tcW w:w="2340" w:type="dxa"/>
          </w:tcPr>
          <w:p w14:paraId="64365868" w14:textId="77777777" w:rsidR="009130BD" w:rsidRPr="00945FCE" w:rsidRDefault="009130BD" w:rsidP="00F84289">
            <w:pPr>
              <w:pStyle w:val="Bang"/>
              <w:rPr>
                <w:rFonts w:ascii="Times New Roman" w:hAnsi="Times New Roman" w:cs="Times New Roman"/>
              </w:rPr>
            </w:pPr>
            <w:r w:rsidRPr="00945FCE">
              <w:rPr>
                <w:rFonts w:ascii="Times New Roman" w:hAnsi="Times New Roman" w:cs="Times New Roman"/>
              </w:rPr>
              <w:t>Add functional requirement of Assets Management</w:t>
            </w:r>
          </w:p>
        </w:tc>
        <w:tc>
          <w:tcPr>
            <w:tcW w:w="990" w:type="dxa"/>
          </w:tcPr>
          <w:p w14:paraId="13EA854B" w14:textId="77777777" w:rsidR="009130BD" w:rsidRPr="00945FCE" w:rsidRDefault="009130BD" w:rsidP="00F84289">
            <w:pPr>
              <w:pStyle w:val="Bang"/>
              <w:rPr>
                <w:rFonts w:ascii="Times New Roman" w:hAnsi="Times New Roman" w:cs="Times New Roman"/>
                <w:lang w:val="vi-VN"/>
              </w:rPr>
            </w:pPr>
            <w:r w:rsidRPr="00945FCE">
              <w:rPr>
                <w:rFonts w:ascii="Times New Roman" w:hAnsi="Times New Roman" w:cs="Times New Roman"/>
                <w:lang w:val="vi-VN"/>
              </w:rPr>
              <w:t>A</w:t>
            </w:r>
          </w:p>
        </w:tc>
        <w:tc>
          <w:tcPr>
            <w:tcW w:w="3150" w:type="dxa"/>
          </w:tcPr>
          <w:p w14:paraId="27085D39" w14:textId="77777777" w:rsidR="009130BD" w:rsidRPr="00945FCE" w:rsidRDefault="009130BD" w:rsidP="00F84289">
            <w:pPr>
              <w:pStyle w:val="Bang"/>
              <w:rPr>
                <w:rFonts w:ascii="Times New Roman" w:hAnsi="Times New Roman" w:cs="Times New Roman"/>
              </w:rPr>
            </w:pPr>
          </w:p>
        </w:tc>
        <w:tc>
          <w:tcPr>
            <w:tcW w:w="1530" w:type="dxa"/>
          </w:tcPr>
          <w:p w14:paraId="06ED186C" w14:textId="77777777" w:rsidR="009130BD" w:rsidRPr="00945FCE" w:rsidRDefault="009130BD" w:rsidP="00F84289">
            <w:pPr>
              <w:pStyle w:val="Bang"/>
              <w:rPr>
                <w:rFonts w:ascii="Times New Roman" w:hAnsi="Times New Roman" w:cs="Times New Roman"/>
              </w:rPr>
            </w:pPr>
          </w:p>
        </w:tc>
      </w:tr>
    </w:tbl>
    <w:p w14:paraId="39FEE3FE" w14:textId="77777777" w:rsidR="009130BD" w:rsidRPr="00945FCE" w:rsidRDefault="009130BD" w:rsidP="009130BD">
      <w:pPr>
        <w:rPr>
          <w:rFonts w:ascii="Times New Roman" w:hAnsi="Times New Roman" w:cs="Times New Roman"/>
        </w:rPr>
      </w:pPr>
    </w:p>
    <w:p w14:paraId="20B003EB" w14:textId="77777777" w:rsidR="009130BD" w:rsidRPr="00945FCE" w:rsidRDefault="009130BD" w:rsidP="009130BD">
      <w:pPr>
        <w:rPr>
          <w:rFonts w:ascii="Times New Roman" w:hAnsi="Times New Roman" w:cs="Times New Roman"/>
        </w:rPr>
      </w:pPr>
    </w:p>
    <w:p w14:paraId="4653894B" w14:textId="6ABD6EDA" w:rsidR="00E51B47" w:rsidRPr="00945FCE" w:rsidRDefault="00E51B47" w:rsidP="00E51B47">
      <w:pPr>
        <w:rPr>
          <w:rFonts w:ascii="Times New Roman" w:hAnsi="Times New Roman" w:cs="Times New Roman"/>
        </w:rPr>
      </w:pPr>
    </w:p>
    <w:p w14:paraId="0DC6E7B4" w14:textId="77777777" w:rsidR="00E51B47" w:rsidRPr="00945FCE" w:rsidRDefault="00E51B47" w:rsidP="00E51B47">
      <w:pPr>
        <w:rPr>
          <w:rFonts w:ascii="Times New Roman" w:hAnsi="Times New Roman" w:cs="Times New Roman"/>
        </w:rPr>
      </w:pPr>
    </w:p>
    <w:p w14:paraId="0C09AB93" w14:textId="7BE444C9" w:rsidR="00257F03" w:rsidRPr="00945FCE" w:rsidRDefault="00257F03" w:rsidP="009130BD">
      <w:pPr>
        <w:pStyle w:val="Heading1"/>
        <w:numPr>
          <w:ilvl w:val="0"/>
          <w:numId w:val="0"/>
        </w:numPr>
        <w:spacing w:before="0"/>
        <w:jc w:val="left"/>
        <w:rPr>
          <w:rFonts w:cs="Times New Roman"/>
          <w:sz w:val="26"/>
          <w:szCs w:val="26"/>
        </w:rPr>
      </w:pPr>
    </w:p>
    <w:p w14:paraId="63B87682" w14:textId="77777777" w:rsidR="009130BD" w:rsidRPr="00945FCE" w:rsidRDefault="009130BD" w:rsidP="009130BD">
      <w:pPr>
        <w:rPr>
          <w:rFonts w:ascii="Times New Roman" w:hAnsi="Times New Roman" w:cs="Times New Roman"/>
        </w:rPr>
      </w:pPr>
    </w:p>
    <w:p w14:paraId="4A55C2B5" w14:textId="77777777" w:rsidR="009130BD" w:rsidRPr="00945FCE" w:rsidRDefault="009130BD" w:rsidP="009130BD">
      <w:pPr>
        <w:rPr>
          <w:rFonts w:ascii="Times New Roman" w:hAnsi="Times New Roman" w:cs="Times New Roman"/>
        </w:rPr>
      </w:pPr>
    </w:p>
    <w:p w14:paraId="510C3876" w14:textId="77777777" w:rsidR="009130BD" w:rsidRPr="00945FCE" w:rsidRDefault="009130BD" w:rsidP="009130BD">
      <w:pPr>
        <w:rPr>
          <w:rFonts w:ascii="Times New Roman" w:hAnsi="Times New Roman" w:cs="Times New Roman"/>
        </w:rPr>
      </w:pPr>
    </w:p>
    <w:p w14:paraId="6FA9B70A" w14:textId="77777777" w:rsidR="009130BD" w:rsidRPr="00945FCE" w:rsidRDefault="009130BD" w:rsidP="009130BD">
      <w:pPr>
        <w:rPr>
          <w:rFonts w:ascii="Times New Roman" w:hAnsi="Times New Roman" w:cs="Times New Roman"/>
        </w:rPr>
      </w:pPr>
    </w:p>
    <w:p w14:paraId="1813F094" w14:textId="77777777" w:rsidR="009130BD" w:rsidRPr="00945FCE" w:rsidRDefault="009130BD" w:rsidP="009130BD">
      <w:pPr>
        <w:rPr>
          <w:rFonts w:ascii="Times New Roman" w:hAnsi="Times New Roman" w:cs="Times New Roman"/>
        </w:rPr>
      </w:pPr>
    </w:p>
    <w:p w14:paraId="5480A360" w14:textId="77777777" w:rsidR="009130BD" w:rsidRPr="00945FCE" w:rsidRDefault="009130BD" w:rsidP="009130BD">
      <w:pPr>
        <w:rPr>
          <w:rFonts w:ascii="Times New Roman" w:hAnsi="Times New Roman" w:cs="Times New Roman"/>
        </w:rPr>
      </w:pPr>
    </w:p>
    <w:p w14:paraId="6E2F1AEF" w14:textId="77777777" w:rsidR="009130BD" w:rsidRPr="00945FCE" w:rsidRDefault="009130BD" w:rsidP="009130BD">
      <w:pPr>
        <w:rPr>
          <w:rFonts w:ascii="Times New Roman" w:hAnsi="Times New Roman" w:cs="Times New Roman"/>
        </w:rPr>
      </w:pPr>
    </w:p>
    <w:p w14:paraId="67203631" w14:textId="77777777" w:rsidR="009130BD" w:rsidRPr="00945FCE" w:rsidRDefault="009130BD" w:rsidP="009130BD">
      <w:pPr>
        <w:rPr>
          <w:rFonts w:ascii="Times New Roman" w:hAnsi="Times New Roman" w:cs="Times New Roman"/>
        </w:rPr>
      </w:pPr>
    </w:p>
    <w:p w14:paraId="13EB76D0" w14:textId="77777777" w:rsidR="00423B67" w:rsidRPr="00945FCE" w:rsidRDefault="00423B67" w:rsidP="003A0D24">
      <w:pPr>
        <w:pStyle w:val="NormalH"/>
        <w:rPr>
          <w:rFonts w:ascii="Times New Roman" w:hAnsi="Times New Roman"/>
        </w:rPr>
      </w:pPr>
      <w:r w:rsidRPr="00945FCE">
        <w:rPr>
          <w:rFonts w:ascii="Times New Roman" w:hAnsi="Times New Roman"/>
        </w:rPr>
        <w:lastRenderedPageBreak/>
        <w:t>MỤC LỤC</w:t>
      </w:r>
    </w:p>
    <w:p w14:paraId="1B3F0C46" w14:textId="585E15E5" w:rsidR="00EE3936" w:rsidRPr="00945FCE" w:rsidRDefault="009130BD">
      <w:pPr>
        <w:pStyle w:val="TOC1"/>
        <w:tabs>
          <w:tab w:val="left" w:pos="720"/>
        </w:tabs>
        <w:rPr>
          <w:b w:val="0"/>
          <w:noProof/>
          <w:kern w:val="2"/>
          <w:sz w:val="22"/>
          <w:szCs w:val="22"/>
          <w14:ligatures w14:val="standardContextual"/>
        </w:rPr>
      </w:pPr>
      <w:r w:rsidRPr="00945FCE">
        <w:rPr>
          <w:bCs/>
          <w:caps/>
          <w:noProof/>
          <w:sz w:val="24"/>
          <w:szCs w:val="24"/>
          <w:lang w:val="en-GB"/>
        </w:rPr>
        <w:fldChar w:fldCharType="begin"/>
      </w:r>
      <w:r w:rsidRPr="00945FCE">
        <w:rPr>
          <w:sz w:val="24"/>
          <w:szCs w:val="24"/>
          <w:lang w:val="en-GB"/>
        </w:rPr>
        <w:instrText xml:space="preserve"> TOC \o "1-2" \h \z </w:instrText>
      </w:r>
      <w:r w:rsidRPr="00945FCE">
        <w:rPr>
          <w:bCs/>
          <w:caps/>
          <w:noProof/>
          <w:sz w:val="24"/>
          <w:szCs w:val="24"/>
          <w:lang w:val="en-GB"/>
        </w:rPr>
        <w:fldChar w:fldCharType="separate"/>
      </w:r>
      <w:hyperlink w:anchor="_Toc137294124" w:history="1">
        <w:r w:rsidR="00EE3936" w:rsidRPr="00945FCE">
          <w:rPr>
            <w:rStyle w:val="Hyperlink"/>
            <w:noProof/>
          </w:rPr>
          <w:t>1</w:t>
        </w:r>
        <w:r w:rsidR="00EE3936" w:rsidRPr="00945FCE">
          <w:rPr>
            <w:b w:val="0"/>
            <w:noProof/>
            <w:kern w:val="2"/>
            <w:sz w:val="22"/>
            <w:szCs w:val="22"/>
            <w14:ligatures w14:val="standardContextual"/>
          </w:rPr>
          <w:tab/>
        </w:r>
        <w:r w:rsidR="00EE3936" w:rsidRPr="00945FCE">
          <w:rPr>
            <w:rStyle w:val="Hyperlink"/>
            <w:noProof/>
            <w:lang w:val="vi-VN"/>
          </w:rPr>
          <w:t>Giới thiệu:</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_Toc137294124 \h </w:instrText>
        </w:r>
        <w:r w:rsidR="00EE3936" w:rsidRPr="00945FCE">
          <w:rPr>
            <w:noProof/>
            <w:webHidden/>
          </w:rPr>
        </w:r>
        <w:r w:rsidR="00EE3936" w:rsidRPr="00945FCE">
          <w:rPr>
            <w:noProof/>
            <w:webHidden/>
          </w:rPr>
          <w:fldChar w:fldCharType="separate"/>
        </w:r>
        <w:r w:rsidR="00EE3936" w:rsidRPr="00945FCE">
          <w:rPr>
            <w:noProof/>
            <w:webHidden/>
          </w:rPr>
          <w:t>4</w:t>
        </w:r>
        <w:r w:rsidR="00EE3936" w:rsidRPr="00945FCE">
          <w:rPr>
            <w:noProof/>
            <w:webHidden/>
          </w:rPr>
          <w:fldChar w:fldCharType="end"/>
        </w:r>
      </w:hyperlink>
    </w:p>
    <w:p w14:paraId="5CC691A0" w14:textId="61E390F6" w:rsidR="00EE3936" w:rsidRPr="00945FCE" w:rsidRDefault="00000000">
      <w:pPr>
        <w:pStyle w:val="TOC2"/>
        <w:rPr>
          <w:noProof/>
          <w:kern w:val="2"/>
          <w:sz w:val="22"/>
          <w:szCs w:val="22"/>
          <w:lang w:val="en-US"/>
          <w14:ligatures w14:val="standardContextual"/>
        </w:rPr>
      </w:pPr>
      <w:hyperlink w:anchor="_Toc137294125" w:history="1">
        <w:r w:rsidR="00EE3936" w:rsidRPr="00945FCE">
          <w:rPr>
            <w:rStyle w:val="Hyperlink"/>
            <w:noProof/>
          </w:rPr>
          <w:t>1.1</w:t>
        </w:r>
        <w:r w:rsidR="00EE3936" w:rsidRPr="00945FCE">
          <w:rPr>
            <w:noProof/>
            <w:kern w:val="2"/>
            <w:sz w:val="22"/>
            <w:szCs w:val="22"/>
            <w:lang w:val="en-US"/>
            <w14:ligatures w14:val="standardContextual"/>
          </w:rPr>
          <w:tab/>
        </w:r>
        <w:r w:rsidR="00EE3936" w:rsidRPr="00945FCE">
          <w:rPr>
            <w:rStyle w:val="Hyperlink"/>
            <w:noProof/>
            <w:lang w:val="vi-VN"/>
          </w:rPr>
          <w:t>Mục đích:</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_Toc137294125 \h </w:instrText>
        </w:r>
        <w:r w:rsidR="00EE3936" w:rsidRPr="00945FCE">
          <w:rPr>
            <w:noProof/>
            <w:webHidden/>
          </w:rPr>
        </w:r>
        <w:r w:rsidR="00EE3936" w:rsidRPr="00945FCE">
          <w:rPr>
            <w:noProof/>
            <w:webHidden/>
          </w:rPr>
          <w:fldChar w:fldCharType="separate"/>
        </w:r>
        <w:r w:rsidR="00EE3936" w:rsidRPr="00945FCE">
          <w:rPr>
            <w:noProof/>
            <w:webHidden/>
          </w:rPr>
          <w:t>4</w:t>
        </w:r>
        <w:r w:rsidR="00EE3936" w:rsidRPr="00945FCE">
          <w:rPr>
            <w:noProof/>
            <w:webHidden/>
          </w:rPr>
          <w:fldChar w:fldCharType="end"/>
        </w:r>
      </w:hyperlink>
    </w:p>
    <w:p w14:paraId="48CD89CE" w14:textId="0C4106BC" w:rsidR="00EE3936" w:rsidRPr="00945FCE" w:rsidRDefault="00000000">
      <w:pPr>
        <w:pStyle w:val="TOC2"/>
        <w:rPr>
          <w:noProof/>
          <w:kern w:val="2"/>
          <w:sz w:val="22"/>
          <w:szCs w:val="22"/>
          <w:lang w:val="en-US"/>
          <w14:ligatures w14:val="standardContextual"/>
        </w:rPr>
      </w:pPr>
      <w:hyperlink w:anchor="_Toc137294126" w:history="1">
        <w:r w:rsidR="00EE3936" w:rsidRPr="00945FCE">
          <w:rPr>
            <w:rStyle w:val="Hyperlink"/>
            <w:noProof/>
          </w:rPr>
          <w:t>1.2</w:t>
        </w:r>
        <w:r w:rsidR="00EE3936" w:rsidRPr="00945FCE">
          <w:rPr>
            <w:noProof/>
            <w:kern w:val="2"/>
            <w:sz w:val="22"/>
            <w:szCs w:val="22"/>
            <w:lang w:val="en-US"/>
            <w14:ligatures w14:val="standardContextual"/>
          </w:rPr>
          <w:tab/>
        </w:r>
        <w:r w:rsidR="00EE3936" w:rsidRPr="00945FCE">
          <w:rPr>
            <w:rStyle w:val="Hyperlink"/>
            <w:noProof/>
            <w:lang w:val="vi-VN"/>
          </w:rPr>
          <w:t>Phạm vi:</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_Toc137294126 \h </w:instrText>
        </w:r>
        <w:r w:rsidR="00EE3936" w:rsidRPr="00945FCE">
          <w:rPr>
            <w:noProof/>
            <w:webHidden/>
          </w:rPr>
        </w:r>
        <w:r w:rsidR="00EE3936" w:rsidRPr="00945FCE">
          <w:rPr>
            <w:noProof/>
            <w:webHidden/>
          </w:rPr>
          <w:fldChar w:fldCharType="separate"/>
        </w:r>
        <w:r w:rsidR="00EE3936" w:rsidRPr="00945FCE">
          <w:rPr>
            <w:noProof/>
            <w:webHidden/>
          </w:rPr>
          <w:t>4</w:t>
        </w:r>
        <w:r w:rsidR="00EE3936" w:rsidRPr="00945FCE">
          <w:rPr>
            <w:noProof/>
            <w:webHidden/>
          </w:rPr>
          <w:fldChar w:fldCharType="end"/>
        </w:r>
      </w:hyperlink>
    </w:p>
    <w:p w14:paraId="102C8625" w14:textId="63BDFC32" w:rsidR="00EE3936" w:rsidRPr="00945FCE" w:rsidRDefault="00000000">
      <w:pPr>
        <w:pStyle w:val="TOC2"/>
        <w:rPr>
          <w:noProof/>
          <w:kern w:val="2"/>
          <w:sz w:val="22"/>
          <w:szCs w:val="22"/>
          <w:lang w:val="en-US"/>
          <w14:ligatures w14:val="standardContextual"/>
        </w:rPr>
      </w:pPr>
      <w:hyperlink w:anchor="_Toc137294127" w:history="1">
        <w:r w:rsidR="00EE3936" w:rsidRPr="00945FCE">
          <w:rPr>
            <w:rStyle w:val="Hyperlink"/>
            <w:noProof/>
          </w:rPr>
          <w:t>1.3</w:t>
        </w:r>
        <w:r w:rsidR="00EE3936" w:rsidRPr="00945FCE">
          <w:rPr>
            <w:noProof/>
            <w:kern w:val="2"/>
            <w:sz w:val="22"/>
            <w:szCs w:val="22"/>
            <w:lang w:val="en-US"/>
            <w14:ligatures w14:val="standardContextual"/>
          </w:rPr>
          <w:tab/>
        </w:r>
        <w:r w:rsidR="00EE3936" w:rsidRPr="00945FCE">
          <w:rPr>
            <w:rStyle w:val="Hyperlink"/>
            <w:noProof/>
            <w:lang w:val="vi-VN"/>
          </w:rPr>
          <w:t>Định nghĩa và từ viết tắt:</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_Toc137294127 \h </w:instrText>
        </w:r>
        <w:r w:rsidR="00EE3936" w:rsidRPr="00945FCE">
          <w:rPr>
            <w:noProof/>
            <w:webHidden/>
          </w:rPr>
        </w:r>
        <w:r w:rsidR="00EE3936" w:rsidRPr="00945FCE">
          <w:rPr>
            <w:noProof/>
            <w:webHidden/>
          </w:rPr>
          <w:fldChar w:fldCharType="separate"/>
        </w:r>
        <w:r w:rsidR="00EE3936" w:rsidRPr="00945FCE">
          <w:rPr>
            <w:noProof/>
            <w:webHidden/>
          </w:rPr>
          <w:t>4</w:t>
        </w:r>
        <w:r w:rsidR="00EE3936" w:rsidRPr="00945FCE">
          <w:rPr>
            <w:noProof/>
            <w:webHidden/>
          </w:rPr>
          <w:fldChar w:fldCharType="end"/>
        </w:r>
      </w:hyperlink>
    </w:p>
    <w:p w14:paraId="1722F8E9" w14:textId="551C65E9" w:rsidR="00EE3936" w:rsidRPr="00945FCE" w:rsidRDefault="00000000">
      <w:pPr>
        <w:pStyle w:val="TOC2"/>
        <w:rPr>
          <w:noProof/>
          <w:kern w:val="2"/>
          <w:sz w:val="22"/>
          <w:szCs w:val="22"/>
          <w:lang w:val="en-US"/>
          <w14:ligatures w14:val="standardContextual"/>
        </w:rPr>
      </w:pPr>
      <w:hyperlink w:anchor="_Toc137294128" w:history="1">
        <w:r w:rsidR="00EE3936" w:rsidRPr="00945FCE">
          <w:rPr>
            <w:rStyle w:val="Hyperlink"/>
            <w:noProof/>
          </w:rPr>
          <w:t>1.4</w:t>
        </w:r>
        <w:r w:rsidR="00EE3936" w:rsidRPr="00945FCE">
          <w:rPr>
            <w:noProof/>
            <w:kern w:val="2"/>
            <w:sz w:val="22"/>
            <w:szCs w:val="22"/>
            <w:lang w:val="en-US"/>
            <w14:ligatures w14:val="standardContextual"/>
          </w:rPr>
          <w:tab/>
        </w:r>
        <w:r w:rsidR="00EE3936" w:rsidRPr="00945FCE">
          <w:rPr>
            <w:rStyle w:val="Hyperlink"/>
            <w:noProof/>
            <w:lang w:val="vi-VN"/>
          </w:rPr>
          <w:t>Nguồn tham khảo:</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_Toc137294128 \h </w:instrText>
        </w:r>
        <w:r w:rsidR="00EE3936" w:rsidRPr="00945FCE">
          <w:rPr>
            <w:noProof/>
            <w:webHidden/>
          </w:rPr>
        </w:r>
        <w:r w:rsidR="00EE3936" w:rsidRPr="00945FCE">
          <w:rPr>
            <w:noProof/>
            <w:webHidden/>
          </w:rPr>
          <w:fldChar w:fldCharType="separate"/>
        </w:r>
        <w:r w:rsidR="00EE3936" w:rsidRPr="00945FCE">
          <w:rPr>
            <w:noProof/>
            <w:webHidden/>
          </w:rPr>
          <w:t>4</w:t>
        </w:r>
        <w:r w:rsidR="00EE3936" w:rsidRPr="00945FCE">
          <w:rPr>
            <w:noProof/>
            <w:webHidden/>
          </w:rPr>
          <w:fldChar w:fldCharType="end"/>
        </w:r>
      </w:hyperlink>
    </w:p>
    <w:p w14:paraId="33B3B05A" w14:textId="17C2AE73" w:rsidR="00EE3936" w:rsidRPr="00945FCE" w:rsidRDefault="00000000">
      <w:pPr>
        <w:pStyle w:val="TOC2"/>
        <w:rPr>
          <w:noProof/>
          <w:kern w:val="2"/>
          <w:sz w:val="22"/>
          <w:szCs w:val="22"/>
          <w:lang w:val="en-US"/>
          <w14:ligatures w14:val="standardContextual"/>
        </w:rPr>
      </w:pPr>
      <w:hyperlink w:anchor="_Toc137294129" w:history="1">
        <w:r w:rsidR="00EE3936" w:rsidRPr="00945FCE">
          <w:rPr>
            <w:rStyle w:val="Hyperlink"/>
            <w:noProof/>
          </w:rPr>
          <w:t>1.5</w:t>
        </w:r>
        <w:r w:rsidR="00EE3936" w:rsidRPr="00945FCE">
          <w:rPr>
            <w:noProof/>
            <w:kern w:val="2"/>
            <w:sz w:val="22"/>
            <w:szCs w:val="22"/>
            <w:lang w:val="en-US"/>
            <w14:ligatures w14:val="standardContextual"/>
          </w:rPr>
          <w:tab/>
        </w:r>
        <w:r w:rsidR="00EE3936" w:rsidRPr="00945FCE">
          <w:rPr>
            <w:rStyle w:val="Hyperlink"/>
            <w:noProof/>
            <w:lang w:val="vi-VN"/>
          </w:rPr>
          <w:t>Tổng quan:</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_Toc137294129 \h </w:instrText>
        </w:r>
        <w:r w:rsidR="00EE3936" w:rsidRPr="00945FCE">
          <w:rPr>
            <w:noProof/>
            <w:webHidden/>
          </w:rPr>
        </w:r>
        <w:r w:rsidR="00EE3936" w:rsidRPr="00945FCE">
          <w:rPr>
            <w:noProof/>
            <w:webHidden/>
          </w:rPr>
          <w:fldChar w:fldCharType="separate"/>
        </w:r>
        <w:r w:rsidR="00EE3936" w:rsidRPr="00945FCE">
          <w:rPr>
            <w:noProof/>
            <w:webHidden/>
          </w:rPr>
          <w:t>4</w:t>
        </w:r>
        <w:r w:rsidR="00EE3936" w:rsidRPr="00945FCE">
          <w:rPr>
            <w:noProof/>
            <w:webHidden/>
          </w:rPr>
          <w:fldChar w:fldCharType="end"/>
        </w:r>
      </w:hyperlink>
    </w:p>
    <w:p w14:paraId="0F813EE5" w14:textId="49DBD0E1" w:rsidR="00EE3936" w:rsidRPr="00945FCE" w:rsidRDefault="00000000">
      <w:pPr>
        <w:pStyle w:val="TOC1"/>
        <w:tabs>
          <w:tab w:val="left" w:pos="720"/>
        </w:tabs>
        <w:rPr>
          <w:b w:val="0"/>
          <w:noProof/>
          <w:kern w:val="2"/>
          <w:sz w:val="22"/>
          <w:szCs w:val="22"/>
          <w14:ligatures w14:val="standardContextual"/>
        </w:rPr>
      </w:pPr>
      <w:hyperlink w:anchor="_Toc137294130" w:history="1">
        <w:r w:rsidR="00EE3936" w:rsidRPr="00945FCE">
          <w:rPr>
            <w:rStyle w:val="Hyperlink"/>
            <w:noProof/>
          </w:rPr>
          <w:t>2</w:t>
        </w:r>
        <w:r w:rsidR="00EE3936" w:rsidRPr="00945FCE">
          <w:rPr>
            <w:b w:val="0"/>
            <w:noProof/>
            <w:kern w:val="2"/>
            <w:sz w:val="22"/>
            <w:szCs w:val="22"/>
            <w14:ligatures w14:val="standardContextual"/>
          </w:rPr>
          <w:tab/>
        </w:r>
        <w:r w:rsidR="00EE3936" w:rsidRPr="00945FCE">
          <w:rPr>
            <w:rStyle w:val="Hyperlink"/>
            <w:noProof/>
            <w:lang w:val="vi-VN"/>
          </w:rPr>
          <w:t>Miêu tả tổng quan:</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_Toc137294130 \h </w:instrText>
        </w:r>
        <w:r w:rsidR="00EE3936" w:rsidRPr="00945FCE">
          <w:rPr>
            <w:noProof/>
            <w:webHidden/>
          </w:rPr>
        </w:r>
        <w:r w:rsidR="00EE3936" w:rsidRPr="00945FCE">
          <w:rPr>
            <w:noProof/>
            <w:webHidden/>
          </w:rPr>
          <w:fldChar w:fldCharType="separate"/>
        </w:r>
        <w:r w:rsidR="00EE3936" w:rsidRPr="00945FCE">
          <w:rPr>
            <w:noProof/>
            <w:webHidden/>
          </w:rPr>
          <w:t>5</w:t>
        </w:r>
        <w:r w:rsidR="00EE3936" w:rsidRPr="00945FCE">
          <w:rPr>
            <w:noProof/>
            <w:webHidden/>
          </w:rPr>
          <w:fldChar w:fldCharType="end"/>
        </w:r>
      </w:hyperlink>
    </w:p>
    <w:p w14:paraId="6C5694A1" w14:textId="7AB733E0" w:rsidR="00EE3936" w:rsidRPr="00945FCE" w:rsidRDefault="00000000">
      <w:pPr>
        <w:pStyle w:val="TOC1"/>
        <w:tabs>
          <w:tab w:val="left" w:pos="720"/>
        </w:tabs>
        <w:rPr>
          <w:b w:val="0"/>
          <w:noProof/>
          <w:kern w:val="2"/>
          <w:sz w:val="22"/>
          <w:szCs w:val="22"/>
          <w14:ligatures w14:val="standardContextual"/>
        </w:rPr>
      </w:pPr>
      <w:hyperlink w:anchor="_Toc137294131" w:history="1">
        <w:r w:rsidR="00EE3936" w:rsidRPr="00945FCE">
          <w:rPr>
            <w:rStyle w:val="Hyperlink"/>
            <w:noProof/>
          </w:rPr>
          <w:t>3</w:t>
        </w:r>
        <w:r w:rsidR="00EE3936" w:rsidRPr="00945FCE">
          <w:rPr>
            <w:b w:val="0"/>
            <w:noProof/>
            <w:kern w:val="2"/>
            <w:sz w:val="22"/>
            <w:szCs w:val="22"/>
            <w14:ligatures w14:val="standardContextual"/>
          </w:rPr>
          <w:tab/>
        </w:r>
        <w:r w:rsidR="00EE3936" w:rsidRPr="00945FCE">
          <w:rPr>
            <w:rStyle w:val="Hyperlink"/>
            <w:noProof/>
          </w:rPr>
          <w:t>Yêu cầu chức năng:</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_Toc137294131 \h </w:instrText>
        </w:r>
        <w:r w:rsidR="00EE3936" w:rsidRPr="00945FCE">
          <w:rPr>
            <w:noProof/>
            <w:webHidden/>
          </w:rPr>
        </w:r>
        <w:r w:rsidR="00EE3936" w:rsidRPr="00945FCE">
          <w:rPr>
            <w:noProof/>
            <w:webHidden/>
          </w:rPr>
          <w:fldChar w:fldCharType="separate"/>
        </w:r>
        <w:r w:rsidR="00EE3936" w:rsidRPr="00945FCE">
          <w:rPr>
            <w:noProof/>
            <w:webHidden/>
          </w:rPr>
          <w:t>6</w:t>
        </w:r>
        <w:r w:rsidR="00EE3936" w:rsidRPr="00945FCE">
          <w:rPr>
            <w:noProof/>
            <w:webHidden/>
          </w:rPr>
          <w:fldChar w:fldCharType="end"/>
        </w:r>
      </w:hyperlink>
    </w:p>
    <w:p w14:paraId="5090E298" w14:textId="566934DF" w:rsidR="00EE3936" w:rsidRPr="00945FCE" w:rsidRDefault="00000000">
      <w:pPr>
        <w:pStyle w:val="TOC2"/>
        <w:rPr>
          <w:noProof/>
          <w:kern w:val="2"/>
          <w:sz w:val="22"/>
          <w:szCs w:val="22"/>
          <w:lang w:val="en-US"/>
          <w14:ligatures w14:val="standardContextual"/>
        </w:rPr>
      </w:pPr>
      <w:hyperlink w:anchor="_Toc137294132" w:history="1">
        <w:r w:rsidR="00EE3936" w:rsidRPr="00945FCE">
          <w:rPr>
            <w:rStyle w:val="Hyperlink"/>
            <w:noProof/>
          </w:rPr>
          <w:t>3.1</w:t>
        </w:r>
        <w:r w:rsidR="00EE3936" w:rsidRPr="00945FCE">
          <w:rPr>
            <w:noProof/>
            <w:kern w:val="2"/>
            <w:sz w:val="22"/>
            <w:szCs w:val="22"/>
            <w:lang w:val="en-US"/>
            <w14:ligatures w14:val="standardContextual"/>
          </w:rPr>
          <w:tab/>
        </w:r>
        <w:r w:rsidR="00EE3936" w:rsidRPr="00945FCE">
          <w:rPr>
            <w:rStyle w:val="Hyperlink"/>
            <w:noProof/>
          </w:rPr>
          <w:t>The use cases:</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_Toc137294132 \h </w:instrText>
        </w:r>
        <w:r w:rsidR="00EE3936" w:rsidRPr="00945FCE">
          <w:rPr>
            <w:noProof/>
            <w:webHidden/>
          </w:rPr>
        </w:r>
        <w:r w:rsidR="00EE3936" w:rsidRPr="00945FCE">
          <w:rPr>
            <w:noProof/>
            <w:webHidden/>
          </w:rPr>
          <w:fldChar w:fldCharType="separate"/>
        </w:r>
        <w:r w:rsidR="00EE3936" w:rsidRPr="00945FCE">
          <w:rPr>
            <w:noProof/>
            <w:webHidden/>
          </w:rPr>
          <w:t>6</w:t>
        </w:r>
        <w:r w:rsidR="00EE3936" w:rsidRPr="00945FCE">
          <w:rPr>
            <w:noProof/>
            <w:webHidden/>
          </w:rPr>
          <w:fldChar w:fldCharType="end"/>
        </w:r>
      </w:hyperlink>
    </w:p>
    <w:p w14:paraId="6151AFAB" w14:textId="0749ECB6" w:rsidR="00EE3936" w:rsidRPr="00945FCE" w:rsidRDefault="00000000">
      <w:pPr>
        <w:pStyle w:val="TOC2"/>
        <w:rPr>
          <w:noProof/>
          <w:kern w:val="2"/>
          <w:sz w:val="22"/>
          <w:szCs w:val="22"/>
          <w:lang w:val="en-US"/>
          <w14:ligatures w14:val="standardContextual"/>
        </w:rPr>
      </w:pPr>
      <w:hyperlink w:anchor="_Toc137294133" w:history="1">
        <w:r w:rsidR="00EE3936" w:rsidRPr="00945FCE">
          <w:rPr>
            <w:rStyle w:val="Hyperlink"/>
            <w:noProof/>
          </w:rPr>
          <w:t>3.2</w:t>
        </w:r>
        <w:r w:rsidR="00EE3936" w:rsidRPr="00945FCE">
          <w:rPr>
            <w:noProof/>
            <w:kern w:val="2"/>
            <w:sz w:val="22"/>
            <w:szCs w:val="22"/>
            <w:lang w:val="en-US"/>
            <w14:ligatures w14:val="standardContextual"/>
          </w:rPr>
          <w:tab/>
        </w:r>
        <w:r w:rsidR="00EE3936" w:rsidRPr="00945FCE">
          <w:rPr>
            <w:rStyle w:val="Hyperlink"/>
            <w:noProof/>
          </w:rPr>
          <w:t>Use Cases Diagram:</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_Toc137294133 \h </w:instrText>
        </w:r>
        <w:r w:rsidR="00EE3936" w:rsidRPr="00945FCE">
          <w:rPr>
            <w:noProof/>
            <w:webHidden/>
          </w:rPr>
        </w:r>
        <w:r w:rsidR="00EE3936" w:rsidRPr="00945FCE">
          <w:rPr>
            <w:noProof/>
            <w:webHidden/>
          </w:rPr>
          <w:fldChar w:fldCharType="separate"/>
        </w:r>
        <w:r w:rsidR="00EE3936" w:rsidRPr="00945FCE">
          <w:rPr>
            <w:noProof/>
            <w:webHidden/>
          </w:rPr>
          <w:t>14</w:t>
        </w:r>
        <w:r w:rsidR="00EE3936" w:rsidRPr="00945FCE">
          <w:rPr>
            <w:noProof/>
            <w:webHidden/>
          </w:rPr>
          <w:fldChar w:fldCharType="end"/>
        </w:r>
      </w:hyperlink>
    </w:p>
    <w:p w14:paraId="15CD13C8" w14:textId="7D72A975" w:rsidR="00EE3936" w:rsidRPr="00945FCE" w:rsidRDefault="00000000">
      <w:pPr>
        <w:pStyle w:val="TOC2"/>
        <w:rPr>
          <w:noProof/>
          <w:kern w:val="2"/>
          <w:sz w:val="22"/>
          <w:szCs w:val="22"/>
          <w:lang w:val="en-US"/>
          <w14:ligatures w14:val="standardContextual"/>
        </w:rPr>
      </w:pPr>
      <w:hyperlink w:anchor="_Toc137294134" w:history="1">
        <w:r w:rsidR="00EE3936" w:rsidRPr="00945FCE">
          <w:rPr>
            <w:rStyle w:val="Hyperlink"/>
            <w:noProof/>
          </w:rPr>
          <w:t>3.3</w:t>
        </w:r>
        <w:r w:rsidR="00EE3936" w:rsidRPr="00945FCE">
          <w:rPr>
            <w:noProof/>
            <w:kern w:val="2"/>
            <w:sz w:val="22"/>
            <w:szCs w:val="22"/>
            <w:lang w:val="en-US"/>
            <w14:ligatures w14:val="standardContextual"/>
          </w:rPr>
          <w:tab/>
        </w:r>
        <w:r w:rsidR="00EE3936" w:rsidRPr="00945FCE">
          <w:rPr>
            <w:rStyle w:val="Hyperlink"/>
            <w:noProof/>
          </w:rPr>
          <w:t>Functional Requirement:</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_Toc137294134 \h </w:instrText>
        </w:r>
        <w:r w:rsidR="00EE3936" w:rsidRPr="00945FCE">
          <w:rPr>
            <w:noProof/>
            <w:webHidden/>
          </w:rPr>
        </w:r>
        <w:r w:rsidR="00EE3936" w:rsidRPr="00945FCE">
          <w:rPr>
            <w:noProof/>
            <w:webHidden/>
          </w:rPr>
          <w:fldChar w:fldCharType="separate"/>
        </w:r>
        <w:r w:rsidR="00EE3936" w:rsidRPr="00945FCE">
          <w:rPr>
            <w:noProof/>
            <w:webHidden/>
          </w:rPr>
          <w:t>14</w:t>
        </w:r>
        <w:r w:rsidR="00EE3936" w:rsidRPr="00945FCE">
          <w:rPr>
            <w:noProof/>
            <w:webHidden/>
          </w:rPr>
          <w:fldChar w:fldCharType="end"/>
        </w:r>
      </w:hyperlink>
    </w:p>
    <w:p w14:paraId="777C9F44" w14:textId="437294FA" w:rsidR="00EE3936" w:rsidRPr="00945FCE" w:rsidRDefault="00000000">
      <w:pPr>
        <w:pStyle w:val="TOC1"/>
        <w:tabs>
          <w:tab w:val="left" w:pos="720"/>
        </w:tabs>
        <w:rPr>
          <w:b w:val="0"/>
          <w:noProof/>
          <w:kern w:val="2"/>
          <w:sz w:val="22"/>
          <w:szCs w:val="22"/>
          <w14:ligatures w14:val="standardContextual"/>
        </w:rPr>
      </w:pPr>
      <w:hyperlink w:anchor="_Toc137294135" w:history="1">
        <w:r w:rsidR="00EE3936" w:rsidRPr="00945FCE">
          <w:rPr>
            <w:rStyle w:val="Hyperlink"/>
            <w:noProof/>
          </w:rPr>
          <w:t>4</w:t>
        </w:r>
        <w:r w:rsidR="00EE3936" w:rsidRPr="00945FCE">
          <w:rPr>
            <w:b w:val="0"/>
            <w:noProof/>
            <w:kern w:val="2"/>
            <w:sz w:val="22"/>
            <w:szCs w:val="22"/>
            <w14:ligatures w14:val="standardContextual"/>
          </w:rPr>
          <w:tab/>
        </w:r>
        <w:r w:rsidR="00EE3936" w:rsidRPr="00945FCE">
          <w:rPr>
            <w:rStyle w:val="Hyperlink"/>
            <w:noProof/>
          </w:rPr>
          <w:t>Yêu cầu phi chức năng:</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_Toc137294135 \h </w:instrText>
        </w:r>
        <w:r w:rsidR="00EE3936" w:rsidRPr="00945FCE">
          <w:rPr>
            <w:noProof/>
            <w:webHidden/>
          </w:rPr>
        </w:r>
        <w:r w:rsidR="00EE3936" w:rsidRPr="00945FCE">
          <w:rPr>
            <w:noProof/>
            <w:webHidden/>
          </w:rPr>
          <w:fldChar w:fldCharType="separate"/>
        </w:r>
        <w:r w:rsidR="00EE3936" w:rsidRPr="00945FCE">
          <w:rPr>
            <w:noProof/>
            <w:webHidden/>
          </w:rPr>
          <w:t>16</w:t>
        </w:r>
        <w:r w:rsidR="00EE3936" w:rsidRPr="00945FCE">
          <w:rPr>
            <w:noProof/>
            <w:webHidden/>
          </w:rPr>
          <w:fldChar w:fldCharType="end"/>
        </w:r>
      </w:hyperlink>
    </w:p>
    <w:p w14:paraId="02F6FC14" w14:textId="78AEB227" w:rsidR="00EE3936" w:rsidRPr="00945FCE" w:rsidRDefault="00000000">
      <w:pPr>
        <w:pStyle w:val="TOC2"/>
        <w:rPr>
          <w:noProof/>
          <w:kern w:val="2"/>
          <w:sz w:val="22"/>
          <w:szCs w:val="22"/>
          <w:lang w:val="en-US"/>
          <w14:ligatures w14:val="standardContextual"/>
        </w:rPr>
      </w:pPr>
      <w:hyperlink w:anchor="_Toc137294136" w:history="1">
        <w:r w:rsidR="00EE3936" w:rsidRPr="00945FCE">
          <w:rPr>
            <w:rStyle w:val="Hyperlink"/>
            <w:noProof/>
          </w:rPr>
          <w:t>4.1</w:t>
        </w:r>
        <w:r w:rsidR="00EE3936" w:rsidRPr="00945FCE">
          <w:rPr>
            <w:noProof/>
            <w:kern w:val="2"/>
            <w:sz w:val="22"/>
            <w:szCs w:val="22"/>
            <w:lang w:val="en-US"/>
            <w14:ligatures w14:val="standardContextual"/>
          </w:rPr>
          <w:tab/>
        </w:r>
        <w:r w:rsidR="00EE3936" w:rsidRPr="00945FCE">
          <w:rPr>
            <w:rStyle w:val="Hyperlink"/>
            <w:noProof/>
          </w:rPr>
          <w:t>Độ khả dụng:</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_Toc137294136 \h </w:instrText>
        </w:r>
        <w:r w:rsidR="00EE3936" w:rsidRPr="00945FCE">
          <w:rPr>
            <w:noProof/>
            <w:webHidden/>
          </w:rPr>
        </w:r>
        <w:r w:rsidR="00EE3936" w:rsidRPr="00945FCE">
          <w:rPr>
            <w:noProof/>
            <w:webHidden/>
          </w:rPr>
          <w:fldChar w:fldCharType="separate"/>
        </w:r>
        <w:r w:rsidR="00EE3936" w:rsidRPr="00945FCE">
          <w:rPr>
            <w:noProof/>
            <w:webHidden/>
          </w:rPr>
          <w:t>16</w:t>
        </w:r>
        <w:r w:rsidR="00EE3936" w:rsidRPr="00945FCE">
          <w:rPr>
            <w:noProof/>
            <w:webHidden/>
          </w:rPr>
          <w:fldChar w:fldCharType="end"/>
        </w:r>
      </w:hyperlink>
    </w:p>
    <w:p w14:paraId="58312EDB" w14:textId="406CC724" w:rsidR="00EE3936" w:rsidRPr="00945FCE" w:rsidRDefault="00000000">
      <w:pPr>
        <w:pStyle w:val="TOC2"/>
        <w:rPr>
          <w:noProof/>
          <w:kern w:val="2"/>
          <w:sz w:val="22"/>
          <w:szCs w:val="22"/>
          <w:lang w:val="en-US"/>
          <w14:ligatures w14:val="standardContextual"/>
        </w:rPr>
      </w:pPr>
      <w:hyperlink w:anchor="_Toc137294137" w:history="1">
        <w:r w:rsidR="00EE3936" w:rsidRPr="00945FCE">
          <w:rPr>
            <w:rStyle w:val="Hyperlink"/>
            <w:noProof/>
          </w:rPr>
          <w:t>4.2</w:t>
        </w:r>
        <w:r w:rsidR="00EE3936" w:rsidRPr="00945FCE">
          <w:rPr>
            <w:noProof/>
            <w:kern w:val="2"/>
            <w:sz w:val="22"/>
            <w:szCs w:val="22"/>
            <w:lang w:val="en-US"/>
            <w14:ligatures w14:val="standardContextual"/>
          </w:rPr>
          <w:tab/>
        </w:r>
        <w:r w:rsidR="00EE3936" w:rsidRPr="00945FCE">
          <w:rPr>
            <w:rStyle w:val="Hyperlink"/>
            <w:noProof/>
          </w:rPr>
          <w:t>Độ tin cậy</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_Toc137294137 \h </w:instrText>
        </w:r>
        <w:r w:rsidR="00EE3936" w:rsidRPr="00945FCE">
          <w:rPr>
            <w:noProof/>
            <w:webHidden/>
          </w:rPr>
        </w:r>
        <w:r w:rsidR="00EE3936" w:rsidRPr="00945FCE">
          <w:rPr>
            <w:noProof/>
            <w:webHidden/>
          </w:rPr>
          <w:fldChar w:fldCharType="separate"/>
        </w:r>
        <w:r w:rsidR="00EE3936" w:rsidRPr="00945FCE">
          <w:rPr>
            <w:noProof/>
            <w:webHidden/>
          </w:rPr>
          <w:t>16</w:t>
        </w:r>
        <w:r w:rsidR="00EE3936" w:rsidRPr="00945FCE">
          <w:rPr>
            <w:noProof/>
            <w:webHidden/>
          </w:rPr>
          <w:fldChar w:fldCharType="end"/>
        </w:r>
      </w:hyperlink>
    </w:p>
    <w:p w14:paraId="71DF6C1D" w14:textId="09E14E6B" w:rsidR="00EE3936" w:rsidRPr="00945FCE" w:rsidRDefault="00000000">
      <w:pPr>
        <w:pStyle w:val="TOC2"/>
        <w:rPr>
          <w:noProof/>
          <w:kern w:val="2"/>
          <w:sz w:val="22"/>
          <w:szCs w:val="22"/>
          <w:lang w:val="en-US"/>
          <w14:ligatures w14:val="standardContextual"/>
        </w:rPr>
      </w:pPr>
      <w:hyperlink w:anchor="_Toc137294138" w:history="1">
        <w:r w:rsidR="00EE3936" w:rsidRPr="00945FCE">
          <w:rPr>
            <w:rStyle w:val="Hyperlink"/>
            <w:noProof/>
          </w:rPr>
          <w:t>4.3</w:t>
        </w:r>
        <w:r w:rsidR="00EE3936" w:rsidRPr="00945FCE">
          <w:rPr>
            <w:noProof/>
            <w:kern w:val="2"/>
            <w:sz w:val="22"/>
            <w:szCs w:val="22"/>
            <w:lang w:val="en-US"/>
            <w14:ligatures w14:val="standardContextual"/>
          </w:rPr>
          <w:tab/>
        </w:r>
        <w:r w:rsidR="00EE3936" w:rsidRPr="00945FCE">
          <w:rPr>
            <w:rStyle w:val="Hyperlink"/>
            <w:noProof/>
            <w:lang w:val="vi-VN"/>
          </w:rPr>
          <w:t>Hiệu năng:</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_Toc137294138 \h </w:instrText>
        </w:r>
        <w:r w:rsidR="00EE3936" w:rsidRPr="00945FCE">
          <w:rPr>
            <w:noProof/>
            <w:webHidden/>
          </w:rPr>
        </w:r>
        <w:r w:rsidR="00EE3936" w:rsidRPr="00945FCE">
          <w:rPr>
            <w:noProof/>
            <w:webHidden/>
          </w:rPr>
          <w:fldChar w:fldCharType="separate"/>
        </w:r>
        <w:r w:rsidR="00EE3936" w:rsidRPr="00945FCE">
          <w:rPr>
            <w:noProof/>
            <w:webHidden/>
          </w:rPr>
          <w:t>16</w:t>
        </w:r>
        <w:r w:rsidR="00EE3936" w:rsidRPr="00945FCE">
          <w:rPr>
            <w:noProof/>
            <w:webHidden/>
          </w:rPr>
          <w:fldChar w:fldCharType="end"/>
        </w:r>
      </w:hyperlink>
    </w:p>
    <w:p w14:paraId="23437C3D" w14:textId="52904E30" w:rsidR="00EE3936" w:rsidRPr="00945FCE" w:rsidRDefault="00000000">
      <w:pPr>
        <w:pStyle w:val="TOC2"/>
        <w:rPr>
          <w:noProof/>
          <w:kern w:val="2"/>
          <w:sz w:val="22"/>
          <w:szCs w:val="22"/>
          <w:lang w:val="en-US"/>
          <w14:ligatures w14:val="standardContextual"/>
        </w:rPr>
      </w:pPr>
      <w:hyperlink w:anchor="_Toc137294139" w:history="1">
        <w:r w:rsidR="00EE3936" w:rsidRPr="00945FCE">
          <w:rPr>
            <w:rStyle w:val="Hyperlink"/>
            <w:noProof/>
          </w:rPr>
          <w:t>4.4</w:t>
        </w:r>
        <w:r w:rsidR="00EE3936" w:rsidRPr="00945FCE">
          <w:rPr>
            <w:noProof/>
            <w:kern w:val="2"/>
            <w:sz w:val="22"/>
            <w:szCs w:val="22"/>
            <w:lang w:val="en-US"/>
            <w14:ligatures w14:val="standardContextual"/>
          </w:rPr>
          <w:tab/>
        </w:r>
        <w:r w:rsidR="00EE3936" w:rsidRPr="00945FCE">
          <w:rPr>
            <w:rStyle w:val="Hyperlink"/>
            <w:noProof/>
            <w:lang w:val="vi-VN"/>
          </w:rPr>
          <w:t>Hỗ trợ lâu dài:</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_Toc137294139 \h </w:instrText>
        </w:r>
        <w:r w:rsidR="00EE3936" w:rsidRPr="00945FCE">
          <w:rPr>
            <w:noProof/>
            <w:webHidden/>
          </w:rPr>
        </w:r>
        <w:r w:rsidR="00EE3936" w:rsidRPr="00945FCE">
          <w:rPr>
            <w:noProof/>
            <w:webHidden/>
          </w:rPr>
          <w:fldChar w:fldCharType="separate"/>
        </w:r>
        <w:r w:rsidR="00EE3936" w:rsidRPr="00945FCE">
          <w:rPr>
            <w:noProof/>
            <w:webHidden/>
          </w:rPr>
          <w:t>17</w:t>
        </w:r>
        <w:r w:rsidR="00EE3936" w:rsidRPr="00945FCE">
          <w:rPr>
            <w:noProof/>
            <w:webHidden/>
          </w:rPr>
          <w:fldChar w:fldCharType="end"/>
        </w:r>
      </w:hyperlink>
    </w:p>
    <w:p w14:paraId="6F01F29E" w14:textId="085AA3D8" w:rsidR="00EE3936" w:rsidRPr="00945FCE" w:rsidRDefault="00000000">
      <w:pPr>
        <w:pStyle w:val="TOC2"/>
        <w:rPr>
          <w:noProof/>
          <w:kern w:val="2"/>
          <w:sz w:val="22"/>
          <w:szCs w:val="22"/>
          <w:lang w:val="en-US"/>
          <w14:ligatures w14:val="standardContextual"/>
        </w:rPr>
      </w:pPr>
      <w:hyperlink w:anchor="_Toc137294140" w:history="1">
        <w:r w:rsidR="00EE3936" w:rsidRPr="00945FCE">
          <w:rPr>
            <w:rStyle w:val="Hyperlink"/>
            <w:noProof/>
          </w:rPr>
          <w:t>4.5</w:t>
        </w:r>
        <w:r w:rsidR="00EE3936" w:rsidRPr="00945FCE">
          <w:rPr>
            <w:noProof/>
            <w:kern w:val="2"/>
            <w:sz w:val="22"/>
            <w:szCs w:val="22"/>
            <w:lang w:val="en-US"/>
            <w14:ligatures w14:val="standardContextual"/>
          </w:rPr>
          <w:tab/>
        </w:r>
        <w:r w:rsidR="00EE3936" w:rsidRPr="00945FCE">
          <w:rPr>
            <w:rStyle w:val="Hyperlink"/>
            <w:noProof/>
          </w:rPr>
          <w:t>Ràng buộc thiết kế:</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_Toc137294140 \h </w:instrText>
        </w:r>
        <w:r w:rsidR="00EE3936" w:rsidRPr="00945FCE">
          <w:rPr>
            <w:noProof/>
            <w:webHidden/>
          </w:rPr>
        </w:r>
        <w:r w:rsidR="00EE3936" w:rsidRPr="00945FCE">
          <w:rPr>
            <w:noProof/>
            <w:webHidden/>
          </w:rPr>
          <w:fldChar w:fldCharType="separate"/>
        </w:r>
        <w:r w:rsidR="00EE3936" w:rsidRPr="00945FCE">
          <w:rPr>
            <w:noProof/>
            <w:webHidden/>
          </w:rPr>
          <w:t>17</w:t>
        </w:r>
        <w:r w:rsidR="00EE3936" w:rsidRPr="00945FCE">
          <w:rPr>
            <w:noProof/>
            <w:webHidden/>
          </w:rPr>
          <w:fldChar w:fldCharType="end"/>
        </w:r>
      </w:hyperlink>
    </w:p>
    <w:p w14:paraId="38C59C06" w14:textId="50C63E18" w:rsidR="00EE3936" w:rsidRPr="00945FCE" w:rsidRDefault="00000000">
      <w:pPr>
        <w:pStyle w:val="TOC2"/>
        <w:rPr>
          <w:noProof/>
          <w:kern w:val="2"/>
          <w:sz w:val="22"/>
          <w:szCs w:val="22"/>
          <w:lang w:val="en-US"/>
          <w14:ligatures w14:val="standardContextual"/>
        </w:rPr>
      </w:pPr>
      <w:hyperlink w:anchor="_Toc137294141" w:history="1">
        <w:r w:rsidR="00EE3936" w:rsidRPr="00945FCE">
          <w:rPr>
            <w:rStyle w:val="Hyperlink"/>
            <w:noProof/>
          </w:rPr>
          <w:t>4.6</w:t>
        </w:r>
        <w:r w:rsidR="00EE3936" w:rsidRPr="00945FCE">
          <w:rPr>
            <w:noProof/>
            <w:kern w:val="2"/>
            <w:sz w:val="22"/>
            <w:szCs w:val="22"/>
            <w:lang w:val="en-US"/>
            <w14:ligatures w14:val="standardContextual"/>
          </w:rPr>
          <w:tab/>
        </w:r>
        <w:r w:rsidR="00EE3936" w:rsidRPr="00945FCE">
          <w:rPr>
            <w:rStyle w:val="Hyperlink"/>
            <w:noProof/>
          </w:rPr>
          <w:t>Trợ giúp người dùng:</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_Toc137294141 \h </w:instrText>
        </w:r>
        <w:r w:rsidR="00EE3936" w:rsidRPr="00945FCE">
          <w:rPr>
            <w:noProof/>
            <w:webHidden/>
          </w:rPr>
        </w:r>
        <w:r w:rsidR="00EE3936" w:rsidRPr="00945FCE">
          <w:rPr>
            <w:noProof/>
            <w:webHidden/>
          </w:rPr>
          <w:fldChar w:fldCharType="separate"/>
        </w:r>
        <w:r w:rsidR="00EE3936" w:rsidRPr="00945FCE">
          <w:rPr>
            <w:noProof/>
            <w:webHidden/>
          </w:rPr>
          <w:t>17</w:t>
        </w:r>
        <w:r w:rsidR="00EE3936" w:rsidRPr="00945FCE">
          <w:rPr>
            <w:noProof/>
            <w:webHidden/>
          </w:rPr>
          <w:fldChar w:fldCharType="end"/>
        </w:r>
      </w:hyperlink>
    </w:p>
    <w:p w14:paraId="0FFF5924" w14:textId="0A8A8133" w:rsidR="00EE3936" w:rsidRPr="00945FCE" w:rsidRDefault="00000000">
      <w:pPr>
        <w:pStyle w:val="TOC2"/>
        <w:rPr>
          <w:noProof/>
          <w:kern w:val="2"/>
          <w:sz w:val="22"/>
          <w:szCs w:val="22"/>
          <w:lang w:val="en-US"/>
          <w14:ligatures w14:val="standardContextual"/>
        </w:rPr>
      </w:pPr>
      <w:hyperlink w:anchor="_Toc137294142" w:history="1">
        <w:r w:rsidR="00EE3936" w:rsidRPr="00945FCE">
          <w:rPr>
            <w:rStyle w:val="Hyperlink"/>
            <w:noProof/>
          </w:rPr>
          <w:t>4.7</w:t>
        </w:r>
        <w:r w:rsidR="00EE3936" w:rsidRPr="00945FCE">
          <w:rPr>
            <w:noProof/>
            <w:kern w:val="2"/>
            <w:sz w:val="22"/>
            <w:szCs w:val="22"/>
            <w:lang w:val="en-US"/>
            <w14:ligatures w14:val="standardContextual"/>
          </w:rPr>
          <w:tab/>
        </w:r>
        <w:r w:rsidR="00EE3936" w:rsidRPr="00945FCE">
          <w:rPr>
            <w:rStyle w:val="Hyperlink"/>
            <w:noProof/>
            <w:lang w:val="vi-VN"/>
          </w:rPr>
          <w:t>Giao diện:</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_Toc137294142 \h </w:instrText>
        </w:r>
        <w:r w:rsidR="00EE3936" w:rsidRPr="00945FCE">
          <w:rPr>
            <w:noProof/>
            <w:webHidden/>
          </w:rPr>
        </w:r>
        <w:r w:rsidR="00EE3936" w:rsidRPr="00945FCE">
          <w:rPr>
            <w:noProof/>
            <w:webHidden/>
          </w:rPr>
          <w:fldChar w:fldCharType="separate"/>
        </w:r>
        <w:r w:rsidR="00EE3936" w:rsidRPr="00945FCE">
          <w:rPr>
            <w:noProof/>
            <w:webHidden/>
          </w:rPr>
          <w:t>17</w:t>
        </w:r>
        <w:r w:rsidR="00EE3936" w:rsidRPr="00945FCE">
          <w:rPr>
            <w:noProof/>
            <w:webHidden/>
          </w:rPr>
          <w:fldChar w:fldCharType="end"/>
        </w:r>
      </w:hyperlink>
    </w:p>
    <w:p w14:paraId="520B6E14" w14:textId="474CAFFE" w:rsidR="00EE3936" w:rsidRPr="00945FCE" w:rsidRDefault="00000000">
      <w:pPr>
        <w:pStyle w:val="TOC2"/>
        <w:rPr>
          <w:noProof/>
          <w:kern w:val="2"/>
          <w:sz w:val="22"/>
          <w:szCs w:val="22"/>
          <w:lang w:val="en-US"/>
          <w14:ligatures w14:val="standardContextual"/>
        </w:rPr>
      </w:pPr>
      <w:hyperlink w:anchor="_Toc137294143" w:history="1">
        <w:r w:rsidR="00EE3936" w:rsidRPr="00945FCE">
          <w:rPr>
            <w:rStyle w:val="Hyperlink"/>
            <w:noProof/>
          </w:rPr>
          <w:t>4.8</w:t>
        </w:r>
        <w:r w:rsidR="00EE3936" w:rsidRPr="00945FCE">
          <w:rPr>
            <w:noProof/>
            <w:kern w:val="2"/>
            <w:sz w:val="22"/>
            <w:szCs w:val="22"/>
            <w:lang w:val="en-US"/>
            <w14:ligatures w14:val="standardContextual"/>
          </w:rPr>
          <w:tab/>
        </w:r>
        <w:r w:rsidR="00EE3936" w:rsidRPr="00945FCE">
          <w:rPr>
            <w:rStyle w:val="Hyperlink"/>
            <w:noProof/>
          </w:rPr>
          <w:t>Yêu cầu cấp phép</w:t>
        </w:r>
        <w:r w:rsidR="00EE3936" w:rsidRPr="00945FCE">
          <w:rPr>
            <w:rStyle w:val="Hyperlink"/>
            <w:noProof/>
            <w:lang w:val="vi-VN"/>
          </w:rPr>
          <w:t>:</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_Toc137294143 \h </w:instrText>
        </w:r>
        <w:r w:rsidR="00EE3936" w:rsidRPr="00945FCE">
          <w:rPr>
            <w:noProof/>
            <w:webHidden/>
          </w:rPr>
        </w:r>
        <w:r w:rsidR="00EE3936" w:rsidRPr="00945FCE">
          <w:rPr>
            <w:noProof/>
            <w:webHidden/>
          </w:rPr>
          <w:fldChar w:fldCharType="separate"/>
        </w:r>
        <w:r w:rsidR="00EE3936" w:rsidRPr="00945FCE">
          <w:rPr>
            <w:noProof/>
            <w:webHidden/>
          </w:rPr>
          <w:t>17</w:t>
        </w:r>
        <w:r w:rsidR="00EE3936" w:rsidRPr="00945FCE">
          <w:rPr>
            <w:noProof/>
            <w:webHidden/>
          </w:rPr>
          <w:fldChar w:fldCharType="end"/>
        </w:r>
      </w:hyperlink>
    </w:p>
    <w:p w14:paraId="1B8AD15B" w14:textId="3250B52F" w:rsidR="00EE3936" w:rsidRPr="00945FCE" w:rsidRDefault="00000000">
      <w:pPr>
        <w:pStyle w:val="TOC2"/>
        <w:rPr>
          <w:noProof/>
          <w:kern w:val="2"/>
          <w:sz w:val="22"/>
          <w:szCs w:val="22"/>
          <w:lang w:val="en-US"/>
          <w14:ligatures w14:val="standardContextual"/>
        </w:rPr>
      </w:pPr>
      <w:hyperlink w:anchor="_Toc137294144" w:history="1">
        <w:r w:rsidR="00EE3936" w:rsidRPr="00945FCE">
          <w:rPr>
            <w:rStyle w:val="Hyperlink"/>
            <w:noProof/>
          </w:rPr>
          <w:t>4.9</w:t>
        </w:r>
        <w:r w:rsidR="00EE3936" w:rsidRPr="00945FCE">
          <w:rPr>
            <w:noProof/>
            <w:kern w:val="2"/>
            <w:sz w:val="22"/>
            <w:szCs w:val="22"/>
            <w:lang w:val="en-US"/>
            <w14:ligatures w14:val="standardContextual"/>
          </w:rPr>
          <w:tab/>
        </w:r>
        <w:r w:rsidR="00EE3936" w:rsidRPr="00945FCE">
          <w:rPr>
            <w:rStyle w:val="Hyperlink"/>
            <w:noProof/>
          </w:rPr>
          <w:t>Thông báo pháp lý, bản quyền và các thông báo khác</w:t>
        </w:r>
        <w:r w:rsidR="00EE3936" w:rsidRPr="00945FCE">
          <w:rPr>
            <w:rStyle w:val="Hyperlink"/>
            <w:noProof/>
            <w:lang w:val="vi-VN"/>
          </w:rPr>
          <w:t>:</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_Toc137294144 \h </w:instrText>
        </w:r>
        <w:r w:rsidR="00EE3936" w:rsidRPr="00945FCE">
          <w:rPr>
            <w:noProof/>
            <w:webHidden/>
          </w:rPr>
        </w:r>
        <w:r w:rsidR="00EE3936" w:rsidRPr="00945FCE">
          <w:rPr>
            <w:noProof/>
            <w:webHidden/>
          </w:rPr>
          <w:fldChar w:fldCharType="separate"/>
        </w:r>
        <w:r w:rsidR="00EE3936" w:rsidRPr="00945FCE">
          <w:rPr>
            <w:noProof/>
            <w:webHidden/>
          </w:rPr>
          <w:t>17</w:t>
        </w:r>
        <w:r w:rsidR="00EE3936" w:rsidRPr="00945FCE">
          <w:rPr>
            <w:noProof/>
            <w:webHidden/>
          </w:rPr>
          <w:fldChar w:fldCharType="end"/>
        </w:r>
      </w:hyperlink>
    </w:p>
    <w:p w14:paraId="378E4C9A" w14:textId="651D9848" w:rsidR="00EE3936" w:rsidRPr="00945FCE" w:rsidRDefault="00000000">
      <w:pPr>
        <w:pStyle w:val="TOC2"/>
        <w:rPr>
          <w:noProof/>
          <w:kern w:val="2"/>
          <w:sz w:val="22"/>
          <w:szCs w:val="22"/>
          <w:lang w:val="en-US"/>
          <w14:ligatures w14:val="standardContextual"/>
        </w:rPr>
      </w:pPr>
      <w:hyperlink w:anchor="_Toc137294145" w:history="1">
        <w:r w:rsidR="00EE3936" w:rsidRPr="00945FCE">
          <w:rPr>
            <w:rStyle w:val="Hyperlink"/>
            <w:noProof/>
          </w:rPr>
          <w:t>4.10</w:t>
        </w:r>
        <w:r w:rsidR="00EE3936" w:rsidRPr="00945FCE">
          <w:rPr>
            <w:noProof/>
            <w:kern w:val="2"/>
            <w:sz w:val="22"/>
            <w:szCs w:val="22"/>
            <w:lang w:val="en-US"/>
            <w14:ligatures w14:val="standardContextual"/>
          </w:rPr>
          <w:tab/>
        </w:r>
        <w:r w:rsidR="00EE3936" w:rsidRPr="00945FCE">
          <w:rPr>
            <w:rStyle w:val="Hyperlink"/>
            <w:noProof/>
            <w:lang w:val="vi-VN"/>
          </w:rPr>
          <w:t>Tiêu chuẩn áp dụng:</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_Toc137294145 \h </w:instrText>
        </w:r>
        <w:r w:rsidR="00EE3936" w:rsidRPr="00945FCE">
          <w:rPr>
            <w:noProof/>
            <w:webHidden/>
          </w:rPr>
        </w:r>
        <w:r w:rsidR="00EE3936" w:rsidRPr="00945FCE">
          <w:rPr>
            <w:noProof/>
            <w:webHidden/>
          </w:rPr>
          <w:fldChar w:fldCharType="separate"/>
        </w:r>
        <w:r w:rsidR="00EE3936" w:rsidRPr="00945FCE">
          <w:rPr>
            <w:noProof/>
            <w:webHidden/>
          </w:rPr>
          <w:t>17</w:t>
        </w:r>
        <w:r w:rsidR="00EE3936" w:rsidRPr="00945FCE">
          <w:rPr>
            <w:noProof/>
            <w:webHidden/>
          </w:rPr>
          <w:fldChar w:fldCharType="end"/>
        </w:r>
      </w:hyperlink>
    </w:p>
    <w:p w14:paraId="691D80CA" w14:textId="438A157E" w:rsidR="00EE3936" w:rsidRPr="00945FCE" w:rsidRDefault="00000000">
      <w:pPr>
        <w:pStyle w:val="TOC1"/>
        <w:tabs>
          <w:tab w:val="left" w:pos="720"/>
        </w:tabs>
        <w:rPr>
          <w:b w:val="0"/>
          <w:noProof/>
          <w:kern w:val="2"/>
          <w:sz w:val="22"/>
          <w:szCs w:val="22"/>
          <w14:ligatures w14:val="standardContextual"/>
        </w:rPr>
      </w:pPr>
      <w:hyperlink w:anchor="_Toc137294146" w:history="1">
        <w:r w:rsidR="00EE3936" w:rsidRPr="00945FCE">
          <w:rPr>
            <w:rStyle w:val="Hyperlink"/>
            <w:noProof/>
          </w:rPr>
          <w:t>5</w:t>
        </w:r>
        <w:r w:rsidR="00EE3936" w:rsidRPr="00945FCE">
          <w:rPr>
            <w:b w:val="0"/>
            <w:noProof/>
            <w:kern w:val="2"/>
            <w:sz w:val="22"/>
            <w:szCs w:val="22"/>
            <w14:ligatures w14:val="standardContextual"/>
          </w:rPr>
          <w:tab/>
        </w:r>
        <w:r w:rsidR="00EE3936" w:rsidRPr="00945FCE">
          <w:rPr>
            <w:rStyle w:val="Hyperlink"/>
            <w:noProof/>
            <w:lang w:val="vi-VN"/>
          </w:rPr>
          <w:t>Thông tin liên lạc:</w:t>
        </w:r>
        <w:r w:rsidR="00EE3936" w:rsidRPr="00945FCE">
          <w:rPr>
            <w:noProof/>
            <w:webHidden/>
          </w:rPr>
          <w:tab/>
        </w:r>
        <w:r w:rsidR="00EE3936" w:rsidRPr="00945FCE">
          <w:rPr>
            <w:noProof/>
            <w:webHidden/>
          </w:rPr>
          <w:fldChar w:fldCharType="begin"/>
        </w:r>
        <w:r w:rsidR="00EE3936" w:rsidRPr="00945FCE">
          <w:rPr>
            <w:noProof/>
            <w:webHidden/>
          </w:rPr>
          <w:instrText xml:space="preserve"> PAGEREF _Toc137294146 \h </w:instrText>
        </w:r>
        <w:r w:rsidR="00EE3936" w:rsidRPr="00945FCE">
          <w:rPr>
            <w:noProof/>
            <w:webHidden/>
          </w:rPr>
        </w:r>
        <w:r w:rsidR="00EE3936" w:rsidRPr="00945FCE">
          <w:rPr>
            <w:noProof/>
            <w:webHidden/>
          </w:rPr>
          <w:fldChar w:fldCharType="separate"/>
        </w:r>
        <w:r w:rsidR="00EE3936" w:rsidRPr="00945FCE">
          <w:rPr>
            <w:noProof/>
            <w:webHidden/>
          </w:rPr>
          <w:t>19</w:t>
        </w:r>
        <w:r w:rsidR="00EE3936" w:rsidRPr="00945FCE">
          <w:rPr>
            <w:noProof/>
            <w:webHidden/>
          </w:rPr>
          <w:fldChar w:fldCharType="end"/>
        </w:r>
      </w:hyperlink>
    </w:p>
    <w:p w14:paraId="7D1A1F07" w14:textId="2BE2C536" w:rsidR="009130BD" w:rsidRPr="00945FCE" w:rsidRDefault="009130BD" w:rsidP="009130BD">
      <w:pPr>
        <w:rPr>
          <w:rFonts w:ascii="Times New Roman" w:hAnsi="Times New Roman" w:cs="Times New Roman"/>
        </w:rPr>
      </w:pPr>
      <w:r w:rsidRPr="00945FCE">
        <w:rPr>
          <w:rFonts w:ascii="Times New Roman" w:hAnsi="Times New Roman" w:cs="Times New Roman"/>
          <w:lang w:val="en-GB"/>
        </w:rPr>
        <w:fldChar w:fldCharType="end"/>
      </w:r>
    </w:p>
    <w:p w14:paraId="28AD8158" w14:textId="77777777" w:rsidR="009130BD" w:rsidRPr="00945FCE" w:rsidRDefault="009130BD" w:rsidP="009130BD">
      <w:pPr>
        <w:rPr>
          <w:rFonts w:ascii="Times New Roman" w:hAnsi="Times New Roman" w:cs="Times New Roman"/>
        </w:rPr>
      </w:pPr>
    </w:p>
    <w:p w14:paraId="16E77676" w14:textId="77777777" w:rsidR="009130BD" w:rsidRPr="00945FCE" w:rsidRDefault="009130BD" w:rsidP="009130BD">
      <w:pPr>
        <w:rPr>
          <w:rFonts w:ascii="Times New Roman" w:hAnsi="Times New Roman" w:cs="Times New Roman"/>
        </w:rPr>
      </w:pPr>
    </w:p>
    <w:p w14:paraId="62F8DA11" w14:textId="77777777" w:rsidR="009130BD" w:rsidRPr="00945FCE" w:rsidRDefault="009130BD" w:rsidP="009130BD">
      <w:pPr>
        <w:rPr>
          <w:rFonts w:ascii="Times New Roman" w:hAnsi="Times New Roman" w:cs="Times New Roman"/>
        </w:rPr>
      </w:pPr>
    </w:p>
    <w:p w14:paraId="539E64CC" w14:textId="332234E0" w:rsidR="009130BD" w:rsidRPr="00945FCE" w:rsidRDefault="008F785B" w:rsidP="009130BD">
      <w:pPr>
        <w:pStyle w:val="Heading1"/>
        <w:keepLines w:val="0"/>
        <w:pageBreakBefore/>
        <w:widowControl w:val="0"/>
        <w:numPr>
          <w:ilvl w:val="0"/>
          <w:numId w:val="12"/>
        </w:numPr>
        <w:tabs>
          <w:tab w:val="clear" w:pos="432"/>
          <w:tab w:val="num" w:pos="540"/>
        </w:tabs>
        <w:spacing w:before="360" w:after="240"/>
        <w:ind w:left="547" w:hanging="547"/>
        <w:jc w:val="left"/>
        <w:rPr>
          <w:rFonts w:cs="Times New Roman"/>
        </w:rPr>
      </w:pPr>
      <w:bookmarkStart w:id="0" w:name="_Toc137294124"/>
      <w:bookmarkStart w:id="1" w:name="_Toc456598586"/>
      <w:bookmarkStart w:id="2" w:name="_Toc504442098"/>
      <w:r w:rsidRPr="00945FCE">
        <w:rPr>
          <w:rFonts w:cs="Times New Roman"/>
          <w:lang w:val="vi-VN"/>
        </w:rPr>
        <w:lastRenderedPageBreak/>
        <w:t>Giới thiệu:</w:t>
      </w:r>
      <w:bookmarkEnd w:id="0"/>
    </w:p>
    <w:p w14:paraId="6282AB85" w14:textId="77777777" w:rsidR="008F785B" w:rsidRPr="00945FCE" w:rsidRDefault="008F785B" w:rsidP="00945FCE">
      <w:pPr>
        <w:pStyle w:val="InfoBlue"/>
      </w:pPr>
      <w:bookmarkStart w:id="3" w:name="_Toc521150197"/>
      <w:r w:rsidRPr="00945FCE">
        <w:t>Mục đích của tài liệu này là mô tả các yêu cầu để phát triển Ứng dụng Quản lý Thư viện. Mục tiêu của ứng dụng này là tự động hóa các nhiệm vụ khác nhau liên quan đến quản lý thư viện, chẳng hạn như lập danh mục và theo dõi sách, quản lý các khoản vay và trả lại, và theo dõi các thành viên thư viện. Ứng dụng sẽ đơn giản hóa các quy trình xử lý thư viện, tạo báo cáo thời gian thực và giảm lỗi của con người.</w:t>
      </w:r>
    </w:p>
    <w:p w14:paraId="1F881943" w14:textId="7BAF6DB0" w:rsidR="009130BD" w:rsidRPr="00945FCE" w:rsidRDefault="008F785B" w:rsidP="009130BD">
      <w:pPr>
        <w:pStyle w:val="Heading2"/>
        <w:keepLines w:val="0"/>
        <w:numPr>
          <w:ilvl w:val="1"/>
          <w:numId w:val="12"/>
        </w:numPr>
        <w:spacing w:before="480" w:after="240" w:line="240" w:lineRule="auto"/>
        <w:jc w:val="both"/>
        <w:rPr>
          <w:rFonts w:cs="Times New Roman"/>
        </w:rPr>
      </w:pPr>
      <w:bookmarkStart w:id="4" w:name="_Toc137294125"/>
      <w:bookmarkEnd w:id="3"/>
      <w:r w:rsidRPr="00945FCE">
        <w:rPr>
          <w:rFonts w:cs="Times New Roman"/>
          <w:lang w:val="vi-VN"/>
        </w:rPr>
        <w:t>Mục đích:</w:t>
      </w:r>
      <w:bookmarkEnd w:id="4"/>
    </w:p>
    <w:p w14:paraId="01A9F718" w14:textId="143AB1F0" w:rsidR="008F785B" w:rsidRPr="00945FCE" w:rsidRDefault="008F785B" w:rsidP="00945FCE">
      <w:pPr>
        <w:pStyle w:val="InfoBlue"/>
      </w:pPr>
      <w:bookmarkStart w:id="5" w:name="_Toc521150198"/>
      <w:r w:rsidRPr="00945FCE">
        <w:t>Ứng dụng quản lý thư viện được thiết kế để hợp lý hóa quá trình quản lý thư viện bằng cách tự động hóa các tác vụ khác nhau. Ứng dụng này thường cho phép các thủ thư lập danh mục và theo dõi sách, quản lý các khoản phí và theo dõi các thành viên thư viện. Bằng cách sử dụng ứng dụng quản lý thư viện, thủ thư có thể dễ dàng tìm kiếm sách, theo dõi mức tồn kho và tạo báo cáo về hoạt động của thư viện. Điều này có thể tiết kiệm thời gian và nâng cao hiệu quả, cho phép các thủ thư tập trung vào việc cung cấp dịch vụ tốt hơn cho người dùng thư viện. Cuối cùng, mục đích của một ứng dụng quản lý thư viện là tạo ra một hệ thống thư viện có tổ chức và hiệu quả hơn.</w:t>
      </w:r>
    </w:p>
    <w:p w14:paraId="37545C03" w14:textId="664D4B62" w:rsidR="009130BD" w:rsidRPr="00945FCE" w:rsidRDefault="008F785B" w:rsidP="009130BD">
      <w:pPr>
        <w:pStyle w:val="Heading2"/>
        <w:keepLines w:val="0"/>
        <w:numPr>
          <w:ilvl w:val="1"/>
          <w:numId w:val="12"/>
        </w:numPr>
        <w:spacing w:before="480" w:after="240" w:line="240" w:lineRule="auto"/>
        <w:jc w:val="both"/>
        <w:rPr>
          <w:rFonts w:cs="Times New Roman"/>
        </w:rPr>
      </w:pPr>
      <w:bookmarkStart w:id="6" w:name="_Toc137294126"/>
      <w:bookmarkEnd w:id="5"/>
      <w:r w:rsidRPr="00945FCE">
        <w:rPr>
          <w:rFonts w:cs="Times New Roman"/>
          <w:lang w:val="vi-VN"/>
        </w:rPr>
        <w:t>Phạm vi:</w:t>
      </w:r>
      <w:bookmarkEnd w:id="6"/>
    </w:p>
    <w:p w14:paraId="3A5AA11A" w14:textId="2F96AA98" w:rsidR="009130BD" w:rsidRPr="00945FCE" w:rsidRDefault="008F785B" w:rsidP="00945FCE">
      <w:pPr>
        <w:pStyle w:val="InfoBlue"/>
      </w:pPr>
      <w:r w:rsidRPr="00945FCE">
        <w:t>Ứng dụng Quản lý Thư viện sẽ được thiết kế cho các loại thư viện khác nhau, bao gồm thư viện công cộng, học thuật và công ty. Ứng dụng sẽ cung cấp giao diện thân thiện với người dùng cho các thủ thư và nhân viên thư viện để quản lý các bộ sưu tập, khách hàng quen và lưu hành thư viện của họ</w:t>
      </w:r>
      <w:r w:rsidR="009130BD" w:rsidRPr="00945FCE">
        <w:t>.</w:t>
      </w:r>
    </w:p>
    <w:p w14:paraId="41E33D42" w14:textId="23A02F2A" w:rsidR="009130BD" w:rsidRPr="00945FCE" w:rsidRDefault="008F785B" w:rsidP="009130BD">
      <w:pPr>
        <w:pStyle w:val="Heading2"/>
        <w:keepLines w:val="0"/>
        <w:numPr>
          <w:ilvl w:val="1"/>
          <w:numId w:val="12"/>
        </w:numPr>
        <w:spacing w:before="480" w:after="240" w:line="240" w:lineRule="auto"/>
        <w:jc w:val="both"/>
        <w:rPr>
          <w:rFonts w:cs="Times New Roman"/>
        </w:rPr>
      </w:pPr>
      <w:bookmarkStart w:id="7" w:name="_Toc137294127"/>
      <w:r w:rsidRPr="00945FCE">
        <w:rPr>
          <w:rFonts w:cs="Times New Roman"/>
          <w:lang w:val="vi-VN"/>
        </w:rPr>
        <w:t>Định nghĩa và từ viết tắt:</w:t>
      </w:r>
      <w:bookmarkEnd w:id="7"/>
    </w:p>
    <w:p w14:paraId="45B1EC83" w14:textId="23B9A62B" w:rsidR="009130BD" w:rsidRPr="00945FCE" w:rsidRDefault="008F785B" w:rsidP="00945FCE">
      <w:pPr>
        <w:pStyle w:val="InfoBlue"/>
      </w:pPr>
      <w:r w:rsidRPr="00945FCE">
        <w:t>Ứng dụng sử dụng ngôn ngữ gần như hàng ngày nên nó không có nhiều định nghĩa mới để hiểu</w:t>
      </w:r>
      <w:r w:rsidR="009130BD" w:rsidRPr="00945FCE">
        <w:t>.</w:t>
      </w:r>
    </w:p>
    <w:p w14:paraId="55CB27C5" w14:textId="53317ECC" w:rsidR="009130BD" w:rsidRPr="00945FCE" w:rsidRDefault="008F785B" w:rsidP="009130BD">
      <w:pPr>
        <w:pStyle w:val="Heading2"/>
        <w:keepLines w:val="0"/>
        <w:numPr>
          <w:ilvl w:val="1"/>
          <w:numId w:val="12"/>
        </w:numPr>
        <w:spacing w:before="480" w:after="240" w:line="240" w:lineRule="auto"/>
        <w:jc w:val="both"/>
        <w:rPr>
          <w:rFonts w:cs="Times New Roman"/>
        </w:rPr>
      </w:pPr>
      <w:bookmarkStart w:id="8" w:name="_Toc137294128"/>
      <w:r w:rsidRPr="00945FCE">
        <w:rPr>
          <w:rFonts w:cs="Times New Roman"/>
          <w:lang w:val="vi-VN"/>
        </w:rPr>
        <w:t>Nguồn tham khảo:</w:t>
      </w:r>
      <w:bookmarkEnd w:id="8"/>
    </w:p>
    <w:p w14:paraId="6DC183A9" w14:textId="116887AC" w:rsidR="009130BD" w:rsidRPr="00945FCE" w:rsidRDefault="00552D08" w:rsidP="00945FCE">
      <w:pPr>
        <w:pStyle w:val="InfoBlue"/>
      </w:pPr>
      <w:r w:rsidRPr="00945FCE">
        <w:t>Có sự tham khảo từ 1 số nguồn mở trên mạng</w:t>
      </w:r>
      <w:r w:rsidR="0060162B" w:rsidRPr="00945FCE">
        <w:t>.</w:t>
      </w:r>
    </w:p>
    <w:p w14:paraId="33E4D518" w14:textId="2CD0E935" w:rsidR="009130BD" w:rsidRPr="00945FCE" w:rsidRDefault="008F785B" w:rsidP="009130BD">
      <w:pPr>
        <w:pStyle w:val="Heading2"/>
        <w:keepLines w:val="0"/>
        <w:numPr>
          <w:ilvl w:val="1"/>
          <w:numId w:val="12"/>
        </w:numPr>
        <w:spacing w:before="480" w:after="240" w:line="240" w:lineRule="auto"/>
        <w:jc w:val="both"/>
        <w:rPr>
          <w:rFonts w:cs="Times New Roman"/>
        </w:rPr>
      </w:pPr>
      <w:bookmarkStart w:id="9" w:name="_Toc137294129"/>
      <w:r w:rsidRPr="00945FCE">
        <w:rPr>
          <w:rFonts w:cs="Times New Roman"/>
          <w:lang w:val="vi-VN"/>
        </w:rPr>
        <w:t>Tổng quan:</w:t>
      </w:r>
      <w:bookmarkEnd w:id="9"/>
    </w:p>
    <w:p w14:paraId="6CCFC65E" w14:textId="0BC93040" w:rsidR="009130BD" w:rsidRPr="00945FCE" w:rsidRDefault="00552D08" w:rsidP="00945FCE">
      <w:pPr>
        <w:pStyle w:val="InfoBlue"/>
      </w:pPr>
      <w:r w:rsidRPr="00945FCE">
        <w:t>Giúp thủ thư quản lý thư viện hiệu quả và tốt hơn.</w:t>
      </w:r>
    </w:p>
    <w:p w14:paraId="79F9FD61" w14:textId="77777777" w:rsidR="009130BD" w:rsidRPr="00945FCE" w:rsidRDefault="009130BD" w:rsidP="009130BD">
      <w:pPr>
        <w:pStyle w:val="BodyText"/>
        <w:rPr>
          <w:lang w:val="en-US"/>
        </w:rPr>
      </w:pPr>
    </w:p>
    <w:p w14:paraId="067A6E8C" w14:textId="246AE888" w:rsidR="009130BD" w:rsidRPr="00945FCE" w:rsidRDefault="008F785B" w:rsidP="009130BD">
      <w:pPr>
        <w:pStyle w:val="Heading1"/>
        <w:keepLines w:val="0"/>
        <w:pageBreakBefore/>
        <w:widowControl w:val="0"/>
        <w:numPr>
          <w:ilvl w:val="0"/>
          <w:numId w:val="12"/>
        </w:numPr>
        <w:tabs>
          <w:tab w:val="clear" w:pos="432"/>
          <w:tab w:val="num" w:pos="540"/>
        </w:tabs>
        <w:spacing w:before="360" w:after="240"/>
        <w:ind w:left="547" w:hanging="547"/>
        <w:jc w:val="left"/>
        <w:rPr>
          <w:rFonts w:cs="Times New Roman"/>
        </w:rPr>
      </w:pPr>
      <w:bookmarkStart w:id="10" w:name="_Toc137294130"/>
      <w:r w:rsidRPr="00945FCE">
        <w:rPr>
          <w:rFonts w:cs="Times New Roman"/>
          <w:lang w:val="vi-VN"/>
        </w:rPr>
        <w:lastRenderedPageBreak/>
        <w:t>Miêu tả tổng quan:</w:t>
      </w:r>
      <w:bookmarkEnd w:id="10"/>
    </w:p>
    <w:p w14:paraId="45089E75" w14:textId="26A7E8BC" w:rsidR="008F785B" w:rsidRPr="00945FCE" w:rsidRDefault="008F785B" w:rsidP="00945FCE">
      <w:pPr>
        <w:pStyle w:val="InfoBlue"/>
        <w:numPr>
          <w:ilvl w:val="0"/>
          <w:numId w:val="0"/>
        </w:numPr>
        <w:ind w:left="450"/>
      </w:pPr>
      <w:r w:rsidRPr="00945FCE">
        <w:t>*Các chức năng hiện tại của ứng dụng:</w:t>
      </w:r>
    </w:p>
    <w:p w14:paraId="02DA7C73" w14:textId="40AC4AEF" w:rsidR="008F785B" w:rsidRPr="00945FCE" w:rsidRDefault="008F785B" w:rsidP="00945FCE">
      <w:pPr>
        <w:pStyle w:val="InfoBlue"/>
      </w:pPr>
      <w:r w:rsidRPr="00945FCE">
        <w:t>Quản lí độc giả</w:t>
      </w:r>
    </w:p>
    <w:p w14:paraId="02F92637" w14:textId="30C682CD" w:rsidR="008F785B" w:rsidRPr="00945FCE" w:rsidRDefault="008F785B" w:rsidP="00945FCE">
      <w:pPr>
        <w:pStyle w:val="InfoBlue"/>
      </w:pPr>
      <w:r w:rsidRPr="00945FCE">
        <w:t>Quản lí sách</w:t>
      </w:r>
    </w:p>
    <w:p w14:paraId="62744466" w14:textId="6E71DCFF" w:rsidR="008F785B" w:rsidRPr="00945FCE" w:rsidRDefault="008F785B" w:rsidP="00945FCE">
      <w:pPr>
        <w:pStyle w:val="InfoBlue"/>
      </w:pPr>
      <w:r w:rsidRPr="00945FCE">
        <w:t>Quản lí việc cho mượn sách và các khoản phí liên quan.</w:t>
      </w:r>
    </w:p>
    <w:p w14:paraId="6087115C" w14:textId="692CCE9C" w:rsidR="009130BD" w:rsidRPr="00945FCE" w:rsidRDefault="00EE3936" w:rsidP="009130BD">
      <w:pPr>
        <w:pStyle w:val="Heading1"/>
        <w:keepLines w:val="0"/>
        <w:pageBreakBefore/>
        <w:widowControl w:val="0"/>
        <w:numPr>
          <w:ilvl w:val="0"/>
          <w:numId w:val="12"/>
        </w:numPr>
        <w:tabs>
          <w:tab w:val="clear" w:pos="432"/>
          <w:tab w:val="num" w:pos="540"/>
        </w:tabs>
        <w:spacing w:before="360" w:after="240"/>
        <w:ind w:left="547" w:hanging="547"/>
        <w:jc w:val="left"/>
        <w:rPr>
          <w:rFonts w:cs="Times New Roman"/>
        </w:rPr>
      </w:pPr>
      <w:bookmarkStart w:id="11" w:name="_Toc137294131"/>
      <w:r w:rsidRPr="00945FCE">
        <w:rPr>
          <w:rFonts w:cs="Times New Roman"/>
        </w:rPr>
        <w:lastRenderedPageBreak/>
        <w:t>Yêu cầu chức năng:</w:t>
      </w:r>
      <w:bookmarkEnd w:id="11"/>
    </w:p>
    <w:p w14:paraId="4AEFFA5C" w14:textId="77777777" w:rsidR="009130BD" w:rsidRPr="00945FCE" w:rsidRDefault="009130BD" w:rsidP="009130BD">
      <w:pPr>
        <w:pStyle w:val="Heading2"/>
        <w:keepLines w:val="0"/>
        <w:numPr>
          <w:ilvl w:val="1"/>
          <w:numId w:val="12"/>
        </w:numPr>
        <w:spacing w:before="480" w:after="240" w:line="240" w:lineRule="auto"/>
        <w:jc w:val="both"/>
        <w:rPr>
          <w:rFonts w:cs="Times New Roman"/>
        </w:rPr>
      </w:pPr>
      <w:bookmarkStart w:id="12" w:name="_Toc161828718"/>
      <w:bookmarkStart w:id="13" w:name="_Toc163033261"/>
      <w:bookmarkStart w:id="14" w:name="_Toc163374902"/>
      <w:bookmarkStart w:id="15" w:name="_Toc163544127"/>
      <w:bookmarkStart w:id="16" w:name="_Toc167505772"/>
      <w:bookmarkStart w:id="17" w:name="_Toc167519665"/>
      <w:bookmarkStart w:id="18" w:name="_Toc182904412"/>
      <w:bookmarkStart w:id="19" w:name="_Toc183849050"/>
      <w:bookmarkStart w:id="20" w:name="_Toc211613193"/>
      <w:bookmarkStart w:id="21" w:name="_Toc137294132"/>
      <w:r w:rsidRPr="00945FCE">
        <w:rPr>
          <w:rFonts w:cs="Times New Roman"/>
        </w:rPr>
        <w:t>The use cases</w:t>
      </w:r>
      <w:bookmarkEnd w:id="12"/>
      <w:bookmarkEnd w:id="13"/>
      <w:bookmarkEnd w:id="14"/>
      <w:bookmarkEnd w:id="15"/>
      <w:bookmarkEnd w:id="16"/>
      <w:bookmarkEnd w:id="17"/>
      <w:bookmarkEnd w:id="18"/>
      <w:bookmarkEnd w:id="19"/>
      <w:bookmarkEnd w:id="20"/>
      <w:r w:rsidRPr="00945FCE">
        <w:rPr>
          <w:rFonts w:cs="Times New Roman"/>
        </w:rPr>
        <w:t>:</w:t>
      </w:r>
      <w:bookmarkEnd w:id="21"/>
    </w:p>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9130BD" w:rsidRPr="00945FCE" w14:paraId="7B6E1C64" w14:textId="77777777" w:rsidTr="00F84289">
        <w:tc>
          <w:tcPr>
            <w:tcW w:w="1998" w:type="dxa"/>
          </w:tcPr>
          <w:p w14:paraId="73648930"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ID and Name:</w:t>
            </w:r>
          </w:p>
        </w:tc>
        <w:tc>
          <w:tcPr>
            <w:tcW w:w="7560" w:type="dxa"/>
          </w:tcPr>
          <w:p w14:paraId="72EFFA9C" w14:textId="77777777" w:rsidR="009130BD" w:rsidRPr="00945FCE" w:rsidRDefault="009130BD" w:rsidP="00F84289">
            <w:pPr>
              <w:rPr>
                <w:rFonts w:ascii="Times New Roman" w:hAnsi="Times New Roman" w:cs="Times New Roman"/>
                <w:b/>
                <w:sz w:val="26"/>
                <w:szCs w:val="26"/>
              </w:rPr>
            </w:pPr>
            <w:r w:rsidRPr="00945FCE">
              <w:rPr>
                <w:rFonts w:ascii="Times New Roman" w:hAnsi="Times New Roman" w:cs="Times New Roman"/>
                <w:b/>
                <w:sz w:val="26"/>
                <w:szCs w:val="26"/>
              </w:rPr>
              <w:t xml:space="preserve">UC-1 Lập thẻ độc giả </w:t>
            </w:r>
          </w:p>
        </w:tc>
      </w:tr>
      <w:tr w:rsidR="009130BD" w:rsidRPr="00945FCE" w14:paraId="568E86E8" w14:textId="77777777" w:rsidTr="00F84289">
        <w:tc>
          <w:tcPr>
            <w:tcW w:w="1998" w:type="dxa"/>
          </w:tcPr>
          <w:p w14:paraId="4A4433EB"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Actors:</w:t>
            </w:r>
          </w:p>
        </w:tc>
        <w:tc>
          <w:tcPr>
            <w:tcW w:w="7560" w:type="dxa"/>
          </w:tcPr>
          <w:p w14:paraId="3588A77F"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Nhân viên thư viện</w:t>
            </w:r>
          </w:p>
        </w:tc>
      </w:tr>
      <w:tr w:rsidR="009130BD" w:rsidRPr="00945FCE" w14:paraId="4401EC0F" w14:textId="77777777" w:rsidTr="00F84289">
        <w:tc>
          <w:tcPr>
            <w:tcW w:w="1998" w:type="dxa"/>
          </w:tcPr>
          <w:p w14:paraId="34DA4EF8"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Description:</w:t>
            </w:r>
          </w:p>
        </w:tc>
        <w:tc>
          <w:tcPr>
            <w:tcW w:w="7560" w:type="dxa"/>
          </w:tcPr>
          <w:p w14:paraId="36144E05"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Nhân viên thư viện nhận yêu cầu mượn sách hoặc tìm kiếm sách từ người sử dụng thư viện.</w:t>
            </w:r>
          </w:p>
        </w:tc>
      </w:tr>
      <w:tr w:rsidR="009130BD" w:rsidRPr="00945FCE" w14:paraId="769B2025" w14:textId="77777777" w:rsidTr="00F84289">
        <w:tc>
          <w:tcPr>
            <w:tcW w:w="1998" w:type="dxa"/>
          </w:tcPr>
          <w:p w14:paraId="18C9D7EA"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Trigger:</w:t>
            </w:r>
          </w:p>
        </w:tc>
        <w:tc>
          <w:tcPr>
            <w:tcW w:w="7560" w:type="dxa"/>
          </w:tcPr>
          <w:p w14:paraId="126CE508"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Yêu cầu lập thẻ độc giả được kích hoạt bởi nhân viên thư viện khi khách hàng đến thư viện và muốn đăng ký làm độc giả.</w:t>
            </w:r>
          </w:p>
        </w:tc>
      </w:tr>
      <w:tr w:rsidR="009130BD" w:rsidRPr="00945FCE" w14:paraId="1E63ABC5" w14:textId="77777777" w:rsidTr="00F84289">
        <w:tc>
          <w:tcPr>
            <w:tcW w:w="1998" w:type="dxa"/>
          </w:tcPr>
          <w:p w14:paraId="382D2D25"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Preconditions:</w:t>
            </w:r>
          </w:p>
        </w:tc>
        <w:tc>
          <w:tcPr>
            <w:tcW w:w="7560" w:type="dxa"/>
          </w:tcPr>
          <w:p w14:paraId="3829A81A"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xml:space="preserve">- Nhân viên thư viện đã đăng nhập vào hệ thống và có quyền truy cập vào chức năng lập thẻ độc giả. </w:t>
            </w:r>
          </w:p>
          <w:p w14:paraId="3122C81C"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Khách hàng có đầy đủ thông tin cá nhân cần thiết để tạo thẻ độc giả.</w:t>
            </w:r>
          </w:p>
        </w:tc>
      </w:tr>
      <w:tr w:rsidR="009130BD" w:rsidRPr="00945FCE" w14:paraId="6A70A16D" w14:textId="77777777" w:rsidTr="00F84289">
        <w:tc>
          <w:tcPr>
            <w:tcW w:w="1998" w:type="dxa"/>
          </w:tcPr>
          <w:p w14:paraId="70C176FC"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Postconditions:</w:t>
            </w:r>
          </w:p>
        </w:tc>
        <w:tc>
          <w:tcPr>
            <w:tcW w:w="7560" w:type="dxa"/>
          </w:tcPr>
          <w:p w14:paraId="48FE9A42"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Thẻ độc giả mới được tạo ra và lưu trữ trong hệ thống.</w:t>
            </w:r>
          </w:p>
        </w:tc>
      </w:tr>
      <w:tr w:rsidR="009130BD" w:rsidRPr="00945FCE" w14:paraId="36FF3634" w14:textId="77777777" w:rsidTr="00F84289">
        <w:tc>
          <w:tcPr>
            <w:tcW w:w="1998" w:type="dxa"/>
          </w:tcPr>
          <w:p w14:paraId="7DEDCF6D"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Normal Flow:</w:t>
            </w:r>
          </w:p>
        </w:tc>
        <w:tc>
          <w:tcPr>
            <w:tcW w:w="7560" w:type="dxa"/>
          </w:tcPr>
          <w:p w14:paraId="273B79F7"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Nhân viên thư viện mở giao diện đăng ký thẻ độc giả và nhập thông tin cá nhân của khách hàng, bao gồm: họ tên, ngày sinh, địa chỉ, số điện thoại, email.</w:t>
            </w:r>
          </w:p>
          <w:p w14:paraId="2FC2CBD4"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Hệ thống sẽ kiểm tra xem thông tin khách hàng đã tồn tại trong hệ thống hay chưa. Nếu chưa, hệ thống sẽ tạo một tài khoản mới cho khách hàng và lưu thông tin đó vào cơ sở dữ liệu.</w:t>
            </w:r>
          </w:p>
          <w:p w14:paraId="5F124859"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Hệ thống sẽ tạo ra một mã số độc giả duy nhất cho khách hàng và gắn vào thẻ độc giả mới được tạo.</w:t>
            </w:r>
          </w:p>
          <w:p w14:paraId="5B6E7158" w14:textId="77777777" w:rsidR="009130BD" w:rsidRPr="00945FCE" w:rsidRDefault="009130BD" w:rsidP="00F84289">
            <w:pPr>
              <w:rPr>
                <w:rFonts w:ascii="Times New Roman" w:hAnsi="Times New Roman" w:cs="Times New Roman"/>
                <w:b/>
                <w:sz w:val="26"/>
                <w:szCs w:val="26"/>
              </w:rPr>
            </w:pPr>
            <w:r w:rsidRPr="00945FCE">
              <w:rPr>
                <w:rFonts w:ascii="Times New Roman" w:hAnsi="Times New Roman" w:cs="Times New Roman"/>
                <w:sz w:val="26"/>
                <w:szCs w:val="26"/>
              </w:rPr>
              <w:t>- Nhân viên thư viện in ra thẻ độc giả và trao thẻ cho khách hàng cùng với các thông tin cần thiết như lịch sử mượn trả sách, quy định thư viện, liên hệ hỗ trợ, vv.</w:t>
            </w:r>
          </w:p>
        </w:tc>
      </w:tr>
      <w:tr w:rsidR="009130BD" w:rsidRPr="00945FCE" w14:paraId="2B63B64E" w14:textId="77777777" w:rsidTr="00F84289">
        <w:tc>
          <w:tcPr>
            <w:tcW w:w="1998" w:type="dxa"/>
          </w:tcPr>
          <w:p w14:paraId="77CF3EAE"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Alternative Flows:</w:t>
            </w:r>
          </w:p>
        </w:tc>
        <w:tc>
          <w:tcPr>
            <w:tcW w:w="7560" w:type="dxa"/>
          </w:tcPr>
          <w:p w14:paraId="64A49896"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Nếu thông tin khách hàng đã tồn tại trong hệ thống, hệ thống sẽ hiển thị thông tin đó trên giao diện đăng ký và yêu cầu xác nhận từ khách hàng.</w:t>
            </w:r>
          </w:p>
          <w:p w14:paraId="197EAA9B" w14:textId="77777777" w:rsidR="009130BD" w:rsidRPr="00945FCE" w:rsidRDefault="009130BD" w:rsidP="00F84289">
            <w:pPr>
              <w:rPr>
                <w:rFonts w:ascii="Times New Roman" w:hAnsi="Times New Roman" w:cs="Times New Roman"/>
                <w:b/>
                <w:sz w:val="26"/>
                <w:szCs w:val="26"/>
              </w:rPr>
            </w:pPr>
            <w:r w:rsidRPr="00945FCE">
              <w:rPr>
                <w:rFonts w:ascii="Times New Roman" w:hAnsi="Times New Roman" w:cs="Times New Roman"/>
                <w:sz w:val="26"/>
                <w:szCs w:val="26"/>
              </w:rPr>
              <w:t>- Nếu khách hàng không cung cấp đầy đủ thông tin cần thiết hoặc thông tin không hợp lệ, hệ thống sẽ báo lỗi và yêu cầu nhập lại.</w:t>
            </w:r>
          </w:p>
        </w:tc>
      </w:tr>
      <w:tr w:rsidR="009130BD" w:rsidRPr="00945FCE" w14:paraId="3AE2900E" w14:textId="77777777" w:rsidTr="00F84289">
        <w:tc>
          <w:tcPr>
            <w:tcW w:w="1998" w:type="dxa"/>
          </w:tcPr>
          <w:p w14:paraId="2B559871"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Exceptions:</w:t>
            </w:r>
          </w:p>
        </w:tc>
        <w:tc>
          <w:tcPr>
            <w:tcW w:w="7560" w:type="dxa"/>
          </w:tcPr>
          <w:p w14:paraId="0DC5F32E"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Thông tin nhập vào không đầy đủ hoặc không hợp lệ: Nếu khách hàng không cung cấp đầy đủ thông tin cá nhân hoặc nhập thông tin không hợp lệ, hệ thống sẽ báo lỗi và yêu cầu nhập lại thông tin.</w:t>
            </w:r>
          </w:p>
          <w:p w14:paraId="7E0EF42A"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lastRenderedPageBreak/>
              <w:t>- Mã số độc giả trùng lặp: Trong trường hợp thông tin của khách hàng đã được lưu trong hệ thống và hệ thống đã tạo ra một mã số độc giả duy nhất, nếu mã số này đã tồn tại trong hệ thống, hệ thống sẽ báo lỗi và yêu cầu tạo lại mã số độc giả mới.</w:t>
            </w:r>
          </w:p>
          <w:p w14:paraId="1EB9E1E7"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Lỗi kết nối: Trong trường hợp có sự cố về kết nối hoặc lỗi hệ thống, quá trình lập thẻ độc giả có thể bị gián đoạn hoặc thất bại.</w:t>
            </w:r>
          </w:p>
          <w:p w14:paraId="5C1C0B18"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Khách hàng không muốn lập thẻ độc giả: Trong trường hợp khách hàng không muốn đăng ký làm độc giả, quá trình lập thẻ độc giả sẽ bị huỷ.</w:t>
            </w:r>
          </w:p>
        </w:tc>
      </w:tr>
    </w:tbl>
    <w:p w14:paraId="20BD37FD" w14:textId="77777777" w:rsidR="009130BD" w:rsidRPr="00945FCE" w:rsidRDefault="009130BD" w:rsidP="009130BD">
      <w:pPr>
        <w:rPr>
          <w:rFonts w:ascii="Times New Roman" w:hAnsi="Times New Roman" w:cs="Times New Roman"/>
          <w:sz w:val="26"/>
          <w:szCs w:val="26"/>
        </w:rPr>
      </w:pPr>
    </w:p>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9130BD" w:rsidRPr="00945FCE" w14:paraId="39F9F4A0" w14:textId="77777777" w:rsidTr="00F84289">
        <w:tc>
          <w:tcPr>
            <w:tcW w:w="1998" w:type="dxa"/>
          </w:tcPr>
          <w:p w14:paraId="1619A2A7"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ID and Name:</w:t>
            </w:r>
          </w:p>
        </w:tc>
        <w:tc>
          <w:tcPr>
            <w:tcW w:w="7560" w:type="dxa"/>
          </w:tcPr>
          <w:p w14:paraId="7081ADEB" w14:textId="77777777" w:rsidR="009130BD" w:rsidRPr="00945FCE" w:rsidRDefault="009130BD" w:rsidP="00F84289">
            <w:pPr>
              <w:rPr>
                <w:rFonts w:ascii="Times New Roman" w:hAnsi="Times New Roman" w:cs="Times New Roman"/>
                <w:b/>
                <w:sz w:val="26"/>
                <w:szCs w:val="26"/>
              </w:rPr>
            </w:pPr>
            <w:r w:rsidRPr="00945FCE">
              <w:rPr>
                <w:rFonts w:ascii="Times New Roman" w:hAnsi="Times New Roman" w:cs="Times New Roman"/>
                <w:b/>
                <w:sz w:val="26"/>
                <w:szCs w:val="26"/>
              </w:rPr>
              <w:t>UC-2 Tiếp nhận sách mới</w:t>
            </w:r>
          </w:p>
        </w:tc>
      </w:tr>
      <w:tr w:rsidR="009130BD" w:rsidRPr="00945FCE" w14:paraId="70875E9E" w14:textId="77777777" w:rsidTr="00F84289">
        <w:tc>
          <w:tcPr>
            <w:tcW w:w="1998" w:type="dxa"/>
          </w:tcPr>
          <w:p w14:paraId="452A7976"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Actors:</w:t>
            </w:r>
          </w:p>
        </w:tc>
        <w:tc>
          <w:tcPr>
            <w:tcW w:w="7560" w:type="dxa"/>
          </w:tcPr>
          <w:p w14:paraId="09828DD2"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Nhân viên thư viện</w:t>
            </w:r>
          </w:p>
        </w:tc>
      </w:tr>
      <w:tr w:rsidR="009130BD" w:rsidRPr="00945FCE" w14:paraId="7EA5A2CC" w14:textId="77777777" w:rsidTr="00F84289">
        <w:tc>
          <w:tcPr>
            <w:tcW w:w="1998" w:type="dxa"/>
          </w:tcPr>
          <w:p w14:paraId="1445CF7C"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Description:</w:t>
            </w:r>
          </w:p>
        </w:tc>
        <w:tc>
          <w:tcPr>
            <w:tcW w:w="7560" w:type="dxa"/>
          </w:tcPr>
          <w:p w14:paraId="553573BB"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Chức năng này cho phép nhân viên thư viện tiếp nhận sách mới được đóng gói hoặc chưa đóng gói từ các nguồn cung cấp khác nhau và thêm chúng vào kho sách của thư viện. Khi sách mới được tiếp nhận, các thông tin về sách sẽ được cập nhật vào cơ sở dữ liệu của thư viện và các thông tin này sẽ có sẵn cho các nhân viên khác sử dụng trong việc quản lý sách.</w:t>
            </w:r>
          </w:p>
        </w:tc>
      </w:tr>
      <w:tr w:rsidR="009130BD" w:rsidRPr="00945FCE" w14:paraId="481C7297" w14:textId="77777777" w:rsidTr="00F84289">
        <w:tc>
          <w:tcPr>
            <w:tcW w:w="1998" w:type="dxa"/>
          </w:tcPr>
          <w:p w14:paraId="33637275"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Trigger:</w:t>
            </w:r>
          </w:p>
        </w:tc>
        <w:tc>
          <w:tcPr>
            <w:tcW w:w="7560" w:type="dxa"/>
          </w:tcPr>
          <w:p w14:paraId="092AC035"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Nhân viên thư viện chọn chức năng "Tiếp nhận sách mới" trong giao diện ứng dụng quản lý thư viện.</w:t>
            </w:r>
          </w:p>
        </w:tc>
      </w:tr>
      <w:tr w:rsidR="009130BD" w:rsidRPr="00945FCE" w14:paraId="19B440C4" w14:textId="77777777" w:rsidTr="00F84289">
        <w:tc>
          <w:tcPr>
            <w:tcW w:w="1998" w:type="dxa"/>
          </w:tcPr>
          <w:p w14:paraId="0664F3AF"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Preconditions:</w:t>
            </w:r>
          </w:p>
        </w:tc>
        <w:tc>
          <w:tcPr>
            <w:tcW w:w="7560" w:type="dxa"/>
          </w:tcPr>
          <w:p w14:paraId="69E53878"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Nhân viên thư viện đã đăng nhập vào hệ thống và có quyền truy cập vào chức năng "Tiếp nhận sách mới".</w:t>
            </w:r>
          </w:p>
        </w:tc>
      </w:tr>
      <w:tr w:rsidR="009130BD" w:rsidRPr="00945FCE" w14:paraId="1396AB16" w14:textId="77777777" w:rsidTr="00F84289">
        <w:tc>
          <w:tcPr>
            <w:tcW w:w="1998" w:type="dxa"/>
          </w:tcPr>
          <w:p w14:paraId="33256BA2"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Postconditions:</w:t>
            </w:r>
          </w:p>
        </w:tc>
        <w:tc>
          <w:tcPr>
            <w:tcW w:w="7560" w:type="dxa"/>
          </w:tcPr>
          <w:p w14:paraId="3D9EE3D1"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Thẻ độc giả mới được tạo ra và lưu trữ trong hệ thống.</w:t>
            </w:r>
          </w:p>
        </w:tc>
      </w:tr>
      <w:tr w:rsidR="009130BD" w:rsidRPr="00945FCE" w14:paraId="300C5380" w14:textId="77777777" w:rsidTr="00F84289">
        <w:tc>
          <w:tcPr>
            <w:tcW w:w="1998" w:type="dxa"/>
          </w:tcPr>
          <w:p w14:paraId="162E1C86"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Normal Flow:</w:t>
            </w:r>
          </w:p>
        </w:tc>
        <w:tc>
          <w:tcPr>
            <w:tcW w:w="7560" w:type="dxa"/>
          </w:tcPr>
          <w:p w14:paraId="0208F6A2"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Nhân viên thư viện chọn chức năng "Tiếp nhận sách mới" trong giao diện ứng dụng quản lý thư viện.</w:t>
            </w:r>
          </w:p>
          <w:p w14:paraId="2CEA4FF0"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Hệ thống hiển thị form nhập thông tin sách mới.</w:t>
            </w:r>
          </w:p>
          <w:p w14:paraId="34096EAD"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Nhân viên thư viện nhập các thông tin về sách mới như tiêu đề, tác giả, NXB, năm xuất bản, số lượng, v.v.</w:t>
            </w:r>
          </w:p>
          <w:p w14:paraId="68E7AE13"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Nếu sách được đóng gói, nhân viên thư viện nhập thông tin về đơn vị cung cấp và số lượng sách trong gói.</w:t>
            </w:r>
          </w:p>
          <w:p w14:paraId="1B0DF6D5"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Nhân viên thư viện lưu thông tin sách mới vào cơ sở dữ liệu.</w:t>
            </w:r>
          </w:p>
          <w:p w14:paraId="01C2FA63"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Hệ thống hiển thị thông báo xác nhận lưu thông tin sách mới thành công.</w:t>
            </w:r>
          </w:p>
        </w:tc>
      </w:tr>
      <w:tr w:rsidR="009130BD" w:rsidRPr="00945FCE" w14:paraId="3DD78F9D" w14:textId="77777777" w:rsidTr="00F84289">
        <w:tc>
          <w:tcPr>
            <w:tcW w:w="1998" w:type="dxa"/>
          </w:tcPr>
          <w:p w14:paraId="63EC1D6E"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lastRenderedPageBreak/>
              <w:t>Alternative Flows:</w:t>
            </w:r>
          </w:p>
        </w:tc>
        <w:tc>
          <w:tcPr>
            <w:tcW w:w="7560" w:type="dxa"/>
          </w:tcPr>
          <w:p w14:paraId="74320430" w14:textId="77777777" w:rsidR="009130BD" w:rsidRPr="00945FCE" w:rsidRDefault="009130BD" w:rsidP="00F84289">
            <w:pPr>
              <w:pBdr>
                <w:top w:val="nil"/>
                <w:left w:val="nil"/>
                <w:bottom w:val="nil"/>
                <w:right w:val="nil"/>
                <w:between w:val="nil"/>
              </w:pBdr>
              <w:spacing w:before="40" w:after="40"/>
              <w:ind w:left="72" w:right="72"/>
              <w:rPr>
                <w:rFonts w:ascii="Times New Roman" w:hAnsi="Times New Roman" w:cs="Times New Roman"/>
                <w:b/>
                <w:color w:val="000000"/>
                <w:sz w:val="26"/>
                <w:szCs w:val="26"/>
              </w:rPr>
            </w:pPr>
            <w:r w:rsidRPr="00945FCE">
              <w:rPr>
                <w:rFonts w:ascii="Times New Roman" w:hAnsi="Times New Roman" w:cs="Times New Roman"/>
                <w:color w:val="000000"/>
                <w:sz w:val="26"/>
                <w:szCs w:val="26"/>
              </w:rPr>
              <w:t>Không có</w:t>
            </w:r>
          </w:p>
        </w:tc>
      </w:tr>
      <w:tr w:rsidR="009130BD" w:rsidRPr="00945FCE" w14:paraId="55D2889F" w14:textId="77777777" w:rsidTr="00F84289">
        <w:tc>
          <w:tcPr>
            <w:tcW w:w="1998" w:type="dxa"/>
          </w:tcPr>
          <w:p w14:paraId="11AD3C5A"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Exceptions:</w:t>
            </w:r>
          </w:p>
        </w:tc>
        <w:tc>
          <w:tcPr>
            <w:tcW w:w="7560" w:type="dxa"/>
          </w:tcPr>
          <w:p w14:paraId="3DF0F2A8" w14:textId="77777777" w:rsidR="009130BD" w:rsidRPr="00945FCE" w:rsidRDefault="009130BD" w:rsidP="00F84289">
            <w:pPr>
              <w:pBdr>
                <w:top w:val="nil"/>
                <w:left w:val="nil"/>
                <w:bottom w:val="nil"/>
                <w:right w:val="nil"/>
                <w:between w:val="nil"/>
              </w:pBdr>
              <w:spacing w:before="40" w:after="40"/>
              <w:ind w:left="-18" w:right="72"/>
              <w:rPr>
                <w:rFonts w:ascii="Times New Roman" w:hAnsi="Times New Roman" w:cs="Times New Roman"/>
                <w:color w:val="000000"/>
                <w:sz w:val="26"/>
                <w:szCs w:val="26"/>
              </w:rPr>
            </w:pPr>
            <w:r w:rsidRPr="00945FCE">
              <w:rPr>
                <w:rFonts w:ascii="Times New Roman" w:hAnsi="Times New Roman" w:cs="Times New Roman"/>
                <w:color w:val="000000"/>
                <w:sz w:val="26"/>
                <w:szCs w:val="26"/>
              </w:rPr>
              <w:t xml:space="preserve"> -Lỗi hệ thống: Nếu hệ thống quản lý thư viện gặp lỗi trong quá trình lưu thông tin sách mới hoặc tạo phiếu nhập kho, hệ thống sẽ cần thông báo lỗi cho người dùng và hướng dẫn người dùng cách khắc phục lỗi.</w:t>
            </w:r>
          </w:p>
          <w:p w14:paraId="5F99E614" w14:textId="77777777" w:rsidR="009130BD" w:rsidRPr="00945FCE" w:rsidRDefault="009130BD" w:rsidP="00F84289">
            <w:pPr>
              <w:pBdr>
                <w:top w:val="nil"/>
                <w:left w:val="nil"/>
                <w:bottom w:val="nil"/>
                <w:right w:val="nil"/>
                <w:between w:val="nil"/>
              </w:pBdr>
              <w:spacing w:before="40" w:after="40"/>
              <w:ind w:left="-18" w:right="72"/>
              <w:rPr>
                <w:rFonts w:ascii="Times New Roman" w:hAnsi="Times New Roman" w:cs="Times New Roman"/>
                <w:color w:val="000000"/>
                <w:sz w:val="26"/>
                <w:szCs w:val="26"/>
              </w:rPr>
            </w:pPr>
            <w:r w:rsidRPr="00945FCE">
              <w:rPr>
                <w:rFonts w:ascii="Times New Roman" w:hAnsi="Times New Roman" w:cs="Times New Roman"/>
                <w:color w:val="000000"/>
                <w:sz w:val="26"/>
                <w:szCs w:val="26"/>
              </w:rPr>
              <w:t>- Thông tin nhập sai: Nếu nhân viên thư viện nhập sai thông tin về sách mới, ví dụ như sai tên tác giả hoặc số lượng sách, hệ thống sẽ cần thông báo cho nhân viên thư viện biết để có thể sửa chữa thông tin.</w:t>
            </w:r>
          </w:p>
          <w:p w14:paraId="2E1C7F4F" w14:textId="77777777" w:rsidR="009130BD" w:rsidRPr="00945FCE" w:rsidRDefault="009130BD" w:rsidP="00F84289">
            <w:pPr>
              <w:pBdr>
                <w:top w:val="nil"/>
                <w:left w:val="nil"/>
                <w:bottom w:val="nil"/>
                <w:right w:val="nil"/>
                <w:between w:val="nil"/>
              </w:pBdr>
              <w:spacing w:before="40" w:after="40"/>
              <w:ind w:left="-18" w:right="72"/>
              <w:rPr>
                <w:rFonts w:ascii="Times New Roman" w:hAnsi="Times New Roman" w:cs="Times New Roman"/>
                <w:color w:val="000000"/>
                <w:sz w:val="26"/>
                <w:szCs w:val="26"/>
              </w:rPr>
            </w:pPr>
            <w:r w:rsidRPr="00945FCE">
              <w:rPr>
                <w:rFonts w:ascii="Times New Roman" w:hAnsi="Times New Roman" w:cs="Times New Roman"/>
                <w:color w:val="000000"/>
                <w:sz w:val="26"/>
                <w:szCs w:val="26"/>
              </w:rPr>
              <w:t>- Sách không đủ số lượng: Nếu số lượng sách được nhập vào nhỏ hơn số lượng sách đã đặt mua hoặc yêu cầu của độc giả, hệ thống sẽ cần thông báo cho nhân viên thư viện biết để có thể xác nhận lại thông tin và đưa ra giải pháp xử lý.</w:t>
            </w:r>
          </w:p>
          <w:p w14:paraId="164CBEB6" w14:textId="77777777" w:rsidR="009130BD" w:rsidRPr="00945FCE" w:rsidRDefault="009130BD" w:rsidP="00F84289">
            <w:pPr>
              <w:pBdr>
                <w:top w:val="nil"/>
                <w:left w:val="nil"/>
                <w:bottom w:val="nil"/>
                <w:right w:val="nil"/>
                <w:between w:val="nil"/>
              </w:pBdr>
              <w:spacing w:before="40" w:after="40"/>
              <w:ind w:left="-18" w:right="72"/>
              <w:rPr>
                <w:rFonts w:ascii="Times New Roman" w:hAnsi="Times New Roman" w:cs="Times New Roman"/>
                <w:color w:val="000000"/>
                <w:sz w:val="26"/>
                <w:szCs w:val="26"/>
              </w:rPr>
            </w:pPr>
            <w:r w:rsidRPr="00945FCE">
              <w:rPr>
                <w:rFonts w:ascii="Times New Roman" w:hAnsi="Times New Roman" w:cs="Times New Roman"/>
                <w:color w:val="000000"/>
                <w:sz w:val="26"/>
                <w:szCs w:val="26"/>
              </w:rPr>
              <w:t>- Sai thông tin cung cấp: Nếu nhân viên thư viện nhập sai thông tin về đơn vị cung cấp hoặc số lượng sách trong gói, hệ thống sẽ cần thông báo cho nhân viên thư viện biết để có thể sửa chữa thông tin.</w:t>
            </w:r>
          </w:p>
          <w:p w14:paraId="193D0AC3" w14:textId="77777777" w:rsidR="009130BD" w:rsidRPr="00945FCE" w:rsidRDefault="009130BD" w:rsidP="00F84289">
            <w:pPr>
              <w:ind w:left="-18"/>
              <w:rPr>
                <w:rFonts w:ascii="Times New Roman" w:hAnsi="Times New Roman" w:cs="Times New Roman"/>
                <w:sz w:val="26"/>
                <w:szCs w:val="26"/>
              </w:rPr>
            </w:pPr>
            <w:r w:rsidRPr="00945FCE">
              <w:rPr>
                <w:rFonts w:ascii="Times New Roman" w:hAnsi="Times New Roman" w:cs="Times New Roman"/>
                <w:sz w:val="26"/>
                <w:szCs w:val="26"/>
              </w:rPr>
              <w:t>- Sách không đúng yêu cầu: Nếu sách mới được tiếp nhận không đúng với yêu cầu của thư viện, ví dụ như sách đã bị hư hỏng hoặc không đúng với chủ đề của thư viện, hệ thống sẽ cần thông báo cho nhân viên thư viện biết để có thể xác nhận lại thông tin và đưa ra giải pháp xử lý.</w:t>
            </w:r>
          </w:p>
        </w:tc>
      </w:tr>
    </w:tbl>
    <w:p w14:paraId="08D014EE" w14:textId="77777777" w:rsidR="009130BD" w:rsidRPr="00945FCE" w:rsidRDefault="009130BD" w:rsidP="009130BD">
      <w:pPr>
        <w:rPr>
          <w:rFonts w:ascii="Times New Roman" w:hAnsi="Times New Roman" w:cs="Times New Roman"/>
          <w:sz w:val="26"/>
          <w:szCs w:val="26"/>
        </w:rPr>
      </w:pPr>
    </w:p>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9130BD" w:rsidRPr="00945FCE" w14:paraId="7B5D25C8" w14:textId="77777777" w:rsidTr="00F84289">
        <w:tc>
          <w:tcPr>
            <w:tcW w:w="1998" w:type="dxa"/>
          </w:tcPr>
          <w:p w14:paraId="31BFA7C8"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ID and Name:</w:t>
            </w:r>
          </w:p>
        </w:tc>
        <w:tc>
          <w:tcPr>
            <w:tcW w:w="7560" w:type="dxa"/>
          </w:tcPr>
          <w:p w14:paraId="20947BC6" w14:textId="77777777" w:rsidR="009130BD" w:rsidRPr="00945FCE" w:rsidRDefault="009130BD" w:rsidP="00F84289">
            <w:pPr>
              <w:rPr>
                <w:rFonts w:ascii="Times New Roman" w:hAnsi="Times New Roman" w:cs="Times New Roman"/>
                <w:b/>
                <w:sz w:val="26"/>
                <w:szCs w:val="26"/>
              </w:rPr>
            </w:pPr>
            <w:r w:rsidRPr="00945FCE">
              <w:rPr>
                <w:rFonts w:ascii="Times New Roman" w:hAnsi="Times New Roman" w:cs="Times New Roman"/>
                <w:b/>
                <w:sz w:val="26"/>
                <w:szCs w:val="26"/>
              </w:rPr>
              <w:t>UC-3 Tra cứu sách</w:t>
            </w:r>
          </w:p>
        </w:tc>
      </w:tr>
      <w:tr w:rsidR="009130BD" w:rsidRPr="00945FCE" w14:paraId="36FF42A3" w14:textId="77777777" w:rsidTr="00F84289">
        <w:tc>
          <w:tcPr>
            <w:tcW w:w="1998" w:type="dxa"/>
          </w:tcPr>
          <w:p w14:paraId="3F7F551B"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Actor:</w:t>
            </w:r>
          </w:p>
        </w:tc>
        <w:tc>
          <w:tcPr>
            <w:tcW w:w="7560" w:type="dxa"/>
          </w:tcPr>
          <w:p w14:paraId="12F0B292"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Nhân viên thư viện, độc giả</w:t>
            </w:r>
          </w:p>
        </w:tc>
      </w:tr>
      <w:tr w:rsidR="009130BD" w:rsidRPr="00945FCE" w14:paraId="3E31CF55" w14:textId="77777777" w:rsidTr="00F84289">
        <w:tc>
          <w:tcPr>
            <w:tcW w:w="1998" w:type="dxa"/>
          </w:tcPr>
          <w:p w14:paraId="79AC3882"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Description:</w:t>
            </w:r>
          </w:p>
        </w:tc>
        <w:tc>
          <w:tcPr>
            <w:tcW w:w="7560" w:type="dxa"/>
          </w:tcPr>
          <w:p w14:paraId="5F00D680"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Hoạt động "Tra cứu sách" cho phép người dùng tra cứu thông tin về các cuốn sách có sẵn trong thư viện.</w:t>
            </w:r>
          </w:p>
        </w:tc>
      </w:tr>
      <w:tr w:rsidR="009130BD" w:rsidRPr="00945FCE" w14:paraId="0994ABA3" w14:textId="77777777" w:rsidTr="00F84289">
        <w:tc>
          <w:tcPr>
            <w:tcW w:w="1998" w:type="dxa"/>
          </w:tcPr>
          <w:p w14:paraId="17EBB9C3"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Trigger:</w:t>
            </w:r>
          </w:p>
        </w:tc>
        <w:tc>
          <w:tcPr>
            <w:tcW w:w="7560" w:type="dxa"/>
          </w:tcPr>
          <w:p w14:paraId="49422510"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Người dùng chọn chức năng "Tra cứu sách" trong giao diện ứng dụng quản lý thư viện.</w:t>
            </w:r>
          </w:p>
        </w:tc>
      </w:tr>
      <w:tr w:rsidR="009130BD" w:rsidRPr="00945FCE" w14:paraId="40C32947" w14:textId="77777777" w:rsidTr="00F84289">
        <w:tc>
          <w:tcPr>
            <w:tcW w:w="1998" w:type="dxa"/>
          </w:tcPr>
          <w:p w14:paraId="27893102"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Preconditions:</w:t>
            </w:r>
          </w:p>
        </w:tc>
        <w:tc>
          <w:tcPr>
            <w:tcW w:w="7560" w:type="dxa"/>
          </w:tcPr>
          <w:p w14:paraId="5529D452"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Người dùng đã đăng nhập vào ứng dụng quản lý thư viện.</w:t>
            </w:r>
          </w:p>
        </w:tc>
      </w:tr>
      <w:tr w:rsidR="009130BD" w:rsidRPr="00945FCE" w14:paraId="2C5F60BD" w14:textId="77777777" w:rsidTr="00F84289">
        <w:tc>
          <w:tcPr>
            <w:tcW w:w="1998" w:type="dxa"/>
          </w:tcPr>
          <w:p w14:paraId="1A135A51"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Postconditions:</w:t>
            </w:r>
          </w:p>
        </w:tc>
        <w:tc>
          <w:tcPr>
            <w:tcW w:w="7560" w:type="dxa"/>
          </w:tcPr>
          <w:p w14:paraId="737CA0E0"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Người dùng có thể tra cứu thông tin về các cuốn sách có sẵn trong thư viện.</w:t>
            </w:r>
          </w:p>
          <w:p w14:paraId="0F34AE35"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Người dùng có thể xem thông tin chi tiết về từng cuốn sách.</w:t>
            </w:r>
          </w:p>
          <w:p w14:paraId="730BF267"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Người dùng có thể in thông tin về cuốn sách.</w:t>
            </w:r>
          </w:p>
        </w:tc>
      </w:tr>
      <w:tr w:rsidR="009130BD" w:rsidRPr="00945FCE" w14:paraId="5A20C16E" w14:textId="77777777" w:rsidTr="00F84289">
        <w:tc>
          <w:tcPr>
            <w:tcW w:w="1998" w:type="dxa"/>
          </w:tcPr>
          <w:p w14:paraId="620F0E4C"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lastRenderedPageBreak/>
              <w:t>Normal Flow:</w:t>
            </w:r>
          </w:p>
        </w:tc>
        <w:tc>
          <w:tcPr>
            <w:tcW w:w="7560" w:type="dxa"/>
          </w:tcPr>
          <w:p w14:paraId="76A45911"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Người dùng chọn chức năng "Tra cứu sách" trong giao diện ứng dụng quản lý thư viện.</w:t>
            </w:r>
          </w:p>
          <w:p w14:paraId="19F9CAC1"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Hệ thống hiển thị giao diện tra cứu sách cho người dùng.</w:t>
            </w:r>
          </w:p>
          <w:p w14:paraId="1EE3FF0B"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Người dùng nhập các thông tin cần thiết để tra cứu sách, bao gồm: tên sách, tên tác giả, tên chủ đề sách hoặc mã sách.</w:t>
            </w:r>
          </w:p>
          <w:p w14:paraId="2BBC13ED"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Hệ thống tìm kiếm trong cơ sở dữ liệu và hiển thị danh sách các cuốn sách phù hợp với thông tin tìm kiếm của người dùng.</w:t>
            </w:r>
          </w:p>
          <w:p w14:paraId="69553726"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Người dùng có thể chọn một cuốn sách trong danh sách và xem thông tin chi tiết về cuốn sách đó, bao gồm: tên sách, tên tác giả, tên chủ đề, mã sách, số lượng sách còn lại, vị trí đặt sách trong thư viện.</w:t>
            </w:r>
          </w:p>
          <w:p w14:paraId="053194A9"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Người dùng có thể in thông tin về cuốn sách hoặc quay lại giao diện tra cứu sách để tìm kiếm sách khác.</w:t>
            </w:r>
          </w:p>
        </w:tc>
      </w:tr>
      <w:tr w:rsidR="009130BD" w:rsidRPr="00945FCE" w14:paraId="418CF068" w14:textId="77777777" w:rsidTr="00F84289">
        <w:tc>
          <w:tcPr>
            <w:tcW w:w="1998" w:type="dxa"/>
          </w:tcPr>
          <w:p w14:paraId="35A96EFB"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Alternative Flows:</w:t>
            </w:r>
          </w:p>
        </w:tc>
        <w:tc>
          <w:tcPr>
            <w:tcW w:w="7560" w:type="dxa"/>
          </w:tcPr>
          <w:p w14:paraId="40135ABE"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Không có</w:t>
            </w:r>
          </w:p>
        </w:tc>
      </w:tr>
      <w:tr w:rsidR="009130BD" w:rsidRPr="00945FCE" w14:paraId="12048664" w14:textId="77777777" w:rsidTr="00F84289">
        <w:tc>
          <w:tcPr>
            <w:tcW w:w="1998" w:type="dxa"/>
          </w:tcPr>
          <w:p w14:paraId="56EFA743"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Exceptions:</w:t>
            </w:r>
          </w:p>
        </w:tc>
        <w:tc>
          <w:tcPr>
            <w:tcW w:w="7560" w:type="dxa"/>
          </w:tcPr>
          <w:p w14:paraId="42F09B3E"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Lỗi hệ thống: Nếu hệ thống gặp lỗi trong quá trình tra cứu sách, hệ thống sẽ cần thông báo lỗi cho người dùng và hướng dẫn người dùng cách khắc phục lỗi.</w:t>
            </w:r>
          </w:p>
          <w:p w14:paraId="23807490"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Không tìm thấy sách: Nếu không có cuốn sách nào phù hợp với thông tin tìm kiếm của người dùng, hệ thống sẽ cần thông báo cho người dùng biết để có thể thử lại với thông tin khác.</w:t>
            </w:r>
          </w:p>
        </w:tc>
      </w:tr>
    </w:tbl>
    <w:p w14:paraId="52A46825" w14:textId="77777777" w:rsidR="009130BD" w:rsidRPr="00945FCE" w:rsidRDefault="009130BD" w:rsidP="009130BD">
      <w:pPr>
        <w:rPr>
          <w:rFonts w:ascii="Times New Roman" w:hAnsi="Times New Roman" w:cs="Times New Roman"/>
          <w:sz w:val="26"/>
          <w:szCs w:val="26"/>
        </w:rPr>
      </w:pPr>
    </w:p>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9130BD" w:rsidRPr="00945FCE" w14:paraId="1C993C9C" w14:textId="77777777" w:rsidTr="00F84289">
        <w:tc>
          <w:tcPr>
            <w:tcW w:w="1998" w:type="dxa"/>
          </w:tcPr>
          <w:p w14:paraId="083C27AA"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ID and Name:</w:t>
            </w:r>
          </w:p>
        </w:tc>
        <w:tc>
          <w:tcPr>
            <w:tcW w:w="7560" w:type="dxa"/>
          </w:tcPr>
          <w:p w14:paraId="06CA5E88" w14:textId="77777777" w:rsidR="009130BD" w:rsidRPr="00945FCE" w:rsidRDefault="009130BD" w:rsidP="00F84289">
            <w:pPr>
              <w:rPr>
                <w:rFonts w:ascii="Times New Roman" w:hAnsi="Times New Roman" w:cs="Times New Roman"/>
                <w:b/>
                <w:sz w:val="26"/>
                <w:szCs w:val="26"/>
              </w:rPr>
            </w:pPr>
            <w:r w:rsidRPr="00945FCE">
              <w:rPr>
                <w:rFonts w:ascii="Times New Roman" w:hAnsi="Times New Roman" w:cs="Times New Roman"/>
                <w:b/>
                <w:sz w:val="26"/>
                <w:szCs w:val="26"/>
              </w:rPr>
              <w:t>UC-4 Cho mượn sách</w:t>
            </w:r>
          </w:p>
        </w:tc>
      </w:tr>
      <w:tr w:rsidR="009130BD" w:rsidRPr="00945FCE" w14:paraId="074D26AE" w14:textId="77777777" w:rsidTr="00F84289">
        <w:tc>
          <w:tcPr>
            <w:tcW w:w="1998" w:type="dxa"/>
          </w:tcPr>
          <w:p w14:paraId="3DB6DECD"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Actor:</w:t>
            </w:r>
          </w:p>
        </w:tc>
        <w:tc>
          <w:tcPr>
            <w:tcW w:w="7560" w:type="dxa"/>
          </w:tcPr>
          <w:p w14:paraId="2B8E25CE"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Nhân viên thư viện, độc giả</w:t>
            </w:r>
          </w:p>
        </w:tc>
      </w:tr>
      <w:tr w:rsidR="009130BD" w:rsidRPr="00945FCE" w14:paraId="34E8ABDF" w14:textId="77777777" w:rsidTr="00F84289">
        <w:tc>
          <w:tcPr>
            <w:tcW w:w="1998" w:type="dxa"/>
          </w:tcPr>
          <w:p w14:paraId="35D1A8B2"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Description:</w:t>
            </w:r>
          </w:p>
        </w:tc>
        <w:tc>
          <w:tcPr>
            <w:tcW w:w="7560" w:type="dxa"/>
          </w:tcPr>
          <w:p w14:paraId="47417314"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Hoạt động "Cho mượn sách" cho phép nhân viên thư viện cho mượn sách cho độc giả.</w:t>
            </w:r>
          </w:p>
        </w:tc>
      </w:tr>
      <w:tr w:rsidR="009130BD" w:rsidRPr="00945FCE" w14:paraId="5BDBA3F6" w14:textId="77777777" w:rsidTr="00F84289">
        <w:tc>
          <w:tcPr>
            <w:tcW w:w="1998" w:type="dxa"/>
          </w:tcPr>
          <w:p w14:paraId="5D16492D"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Trigger:</w:t>
            </w:r>
          </w:p>
        </w:tc>
        <w:tc>
          <w:tcPr>
            <w:tcW w:w="7560" w:type="dxa"/>
          </w:tcPr>
          <w:p w14:paraId="3B0221E8"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Nhân viên thư viện chọn chức năng "Cho mượn sách" trong giao diện ứng dụng.</w:t>
            </w:r>
          </w:p>
        </w:tc>
      </w:tr>
      <w:tr w:rsidR="009130BD" w:rsidRPr="00945FCE" w14:paraId="638AB18C" w14:textId="77777777" w:rsidTr="00F84289">
        <w:tc>
          <w:tcPr>
            <w:tcW w:w="1998" w:type="dxa"/>
          </w:tcPr>
          <w:p w14:paraId="142DF6AD"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Preconditions:</w:t>
            </w:r>
          </w:p>
        </w:tc>
        <w:tc>
          <w:tcPr>
            <w:tcW w:w="7560" w:type="dxa"/>
          </w:tcPr>
          <w:p w14:paraId="425D0A50"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Nhân viên thư viện đã đăng nhập vào ứng dụng quản lý thư viện.</w:t>
            </w:r>
          </w:p>
          <w:p w14:paraId="06617323"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Người đọc đã đăng ký thành viên tại thư viện và đăng nhập vào ứng dụng quản lý thư viện.</w:t>
            </w:r>
          </w:p>
        </w:tc>
      </w:tr>
      <w:tr w:rsidR="009130BD" w:rsidRPr="00945FCE" w14:paraId="67A26710" w14:textId="77777777" w:rsidTr="00F84289">
        <w:tc>
          <w:tcPr>
            <w:tcW w:w="1998" w:type="dxa"/>
          </w:tcPr>
          <w:p w14:paraId="5ACA2BAA"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Postconditions:</w:t>
            </w:r>
          </w:p>
        </w:tc>
        <w:tc>
          <w:tcPr>
            <w:tcW w:w="7560" w:type="dxa"/>
          </w:tcPr>
          <w:p w14:paraId="18F9F080"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Người đọc đã mượn sách từ thư viện và được lưu thông tin về việc mượn sách trong cơ sở dữ liệu của thư viện.</w:t>
            </w:r>
          </w:p>
          <w:p w14:paraId="478C2CE0"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lastRenderedPageBreak/>
              <w:t>- Số lượng sách còn lại trong kho sách của thư viện đã được cập nhật.</w:t>
            </w:r>
          </w:p>
        </w:tc>
      </w:tr>
      <w:tr w:rsidR="009130BD" w:rsidRPr="00945FCE" w14:paraId="0598C996" w14:textId="77777777" w:rsidTr="00F84289">
        <w:tc>
          <w:tcPr>
            <w:tcW w:w="1998" w:type="dxa"/>
          </w:tcPr>
          <w:p w14:paraId="5C58BAE9"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lastRenderedPageBreak/>
              <w:t>Normal Flow:</w:t>
            </w:r>
          </w:p>
        </w:tc>
        <w:tc>
          <w:tcPr>
            <w:tcW w:w="7560" w:type="dxa"/>
          </w:tcPr>
          <w:p w14:paraId="53075E46" w14:textId="77777777" w:rsidR="009130BD" w:rsidRPr="00945FCE" w:rsidRDefault="009130BD" w:rsidP="009130BD">
            <w:pPr>
              <w:numPr>
                <w:ilvl w:val="0"/>
                <w:numId w:val="15"/>
              </w:numPr>
              <w:pBdr>
                <w:top w:val="nil"/>
                <w:left w:val="nil"/>
                <w:bottom w:val="nil"/>
                <w:right w:val="nil"/>
                <w:between w:val="nil"/>
              </w:pBdr>
              <w:spacing w:after="0" w:line="240" w:lineRule="auto"/>
              <w:ind w:left="406"/>
              <w:rPr>
                <w:rFonts w:ascii="Times New Roman" w:hAnsi="Times New Roman" w:cs="Times New Roman"/>
                <w:color w:val="000000"/>
                <w:sz w:val="26"/>
                <w:szCs w:val="26"/>
              </w:rPr>
            </w:pPr>
            <w:r w:rsidRPr="00945FCE">
              <w:rPr>
                <w:rFonts w:ascii="Times New Roman" w:hAnsi="Times New Roman" w:cs="Times New Roman"/>
                <w:color w:val="000000"/>
                <w:sz w:val="26"/>
                <w:szCs w:val="26"/>
              </w:rPr>
              <w:t>Nhân viên thư viện chọn chức năng "Cho mượn sách" trên giao diện hệ thống quản lý thư viện.</w:t>
            </w:r>
          </w:p>
          <w:p w14:paraId="5CB89744" w14:textId="77777777" w:rsidR="009130BD" w:rsidRPr="00945FCE" w:rsidRDefault="009130BD" w:rsidP="009130BD">
            <w:pPr>
              <w:numPr>
                <w:ilvl w:val="0"/>
                <w:numId w:val="15"/>
              </w:numPr>
              <w:pBdr>
                <w:top w:val="nil"/>
                <w:left w:val="nil"/>
                <w:bottom w:val="nil"/>
                <w:right w:val="nil"/>
                <w:between w:val="nil"/>
              </w:pBdr>
              <w:spacing w:after="0" w:line="240" w:lineRule="auto"/>
              <w:ind w:left="406"/>
              <w:rPr>
                <w:rFonts w:ascii="Times New Roman" w:hAnsi="Times New Roman" w:cs="Times New Roman"/>
                <w:color w:val="000000"/>
                <w:sz w:val="26"/>
                <w:szCs w:val="26"/>
              </w:rPr>
            </w:pPr>
            <w:r w:rsidRPr="00945FCE">
              <w:rPr>
                <w:rFonts w:ascii="Times New Roman" w:hAnsi="Times New Roman" w:cs="Times New Roman"/>
                <w:color w:val="000000"/>
                <w:sz w:val="26"/>
                <w:szCs w:val="26"/>
              </w:rPr>
              <w:t>Hệ thống yêu cầu nhập thông tin thành viên mượn sách và sách muốn mượn.</w:t>
            </w:r>
          </w:p>
          <w:p w14:paraId="309004DD" w14:textId="77777777" w:rsidR="009130BD" w:rsidRPr="00945FCE" w:rsidRDefault="009130BD" w:rsidP="009130BD">
            <w:pPr>
              <w:numPr>
                <w:ilvl w:val="0"/>
                <w:numId w:val="15"/>
              </w:numPr>
              <w:pBdr>
                <w:top w:val="nil"/>
                <w:left w:val="nil"/>
                <w:bottom w:val="nil"/>
                <w:right w:val="nil"/>
                <w:between w:val="nil"/>
              </w:pBdr>
              <w:spacing w:after="0" w:line="240" w:lineRule="auto"/>
              <w:ind w:left="406"/>
              <w:rPr>
                <w:rFonts w:ascii="Times New Roman" w:hAnsi="Times New Roman" w:cs="Times New Roman"/>
                <w:color w:val="000000"/>
                <w:sz w:val="26"/>
                <w:szCs w:val="26"/>
              </w:rPr>
            </w:pPr>
            <w:r w:rsidRPr="00945FCE">
              <w:rPr>
                <w:rFonts w:ascii="Times New Roman" w:hAnsi="Times New Roman" w:cs="Times New Roman"/>
                <w:color w:val="000000"/>
                <w:sz w:val="26"/>
                <w:szCs w:val="26"/>
              </w:rPr>
              <w:t>Nhân viên thư viện nhập thông tin thành viên mượn sách và sách muốn mượn vào hệ thống.</w:t>
            </w:r>
          </w:p>
          <w:p w14:paraId="2017611D" w14:textId="77777777" w:rsidR="009130BD" w:rsidRPr="00945FCE" w:rsidRDefault="009130BD" w:rsidP="009130BD">
            <w:pPr>
              <w:numPr>
                <w:ilvl w:val="0"/>
                <w:numId w:val="15"/>
              </w:numPr>
              <w:pBdr>
                <w:top w:val="nil"/>
                <w:left w:val="nil"/>
                <w:bottom w:val="nil"/>
                <w:right w:val="nil"/>
                <w:between w:val="nil"/>
              </w:pBdr>
              <w:spacing w:after="0" w:line="240" w:lineRule="auto"/>
              <w:ind w:left="406"/>
              <w:rPr>
                <w:rFonts w:ascii="Times New Roman" w:hAnsi="Times New Roman" w:cs="Times New Roman"/>
                <w:color w:val="000000"/>
                <w:sz w:val="26"/>
                <w:szCs w:val="26"/>
              </w:rPr>
            </w:pPr>
            <w:r w:rsidRPr="00945FCE">
              <w:rPr>
                <w:rFonts w:ascii="Times New Roman" w:hAnsi="Times New Roman" w:cs="Times New Roman"/>
                <w:color w:val="000000"/>
                <w:sz w:val="26"/>
                <w:szCs w:val="26"/>
              </w:rPr>
              <w:t>Hệ thống kiểm tra xem số lượng sách đó còn trong kho hay không.</w:t>
            </w:r>
          </w:p>
          <w:p w14:paraId="3BF54C4F" w14:textId="77777777" w:rsidR="009130BD" w:rsidRPr="00945FCE" w:rsidRDefault="009130BD" w:rsidP="009130BD">
            <w:pPr>
              <w:numPr>
                <w:ilvl w:val="0"/>
                <w:numId w:val="15"/>
              </w:numPr>
              <w:pBdr>
                <w:top w:val="nil"/>
                <w:left w:val="nil"/>
                <w:bottom w:val="nil"/>
                <w:right w:val="nil"/>
                <w:between w:val="nil"/>
              </w:pBdr>
              <w:spacing w:after="0" w:line="240" w:lineRule="auto"/>
              <w:ind w:left="406"/>
              <w:rPr>
                <w:rFonts w:ascii="Times New Roman" w:hAnsi="Times New Roman" w:cs="Times New Roman"/>
                <w:color w:val="000000"/>
                <w:sz w:val="26"/>
                <w:szCs w:val="26"/>
              </w:rPr>
            </w:pPr>
            <w:r w:rsidRPr="00945FCE">
              <w:rPr>
                <w:rFonts w:ascii="Times New Roman" w:hAnsi="Times New Roman" w:cs="Times New Roman"/>
                <w:color w:val="000000"/>
                <w:sz w:val="26"/>
                <w:szCs w:val="26"/>
              </w:rPr>
              <w:t>Nếu sách đủ số lượng trong kho, hệ thống tạo ra phiếu mượn sách với thông tin của thành viên mượn sách và sách được mượn và cập nhật thông tin về số lượng sách trong kho.</w:t>
            </w:r>
          </w:p>
          <w:p w14:paraId="4C7D4412" w14:textId="77777777" w:rsidR="009130BD" w:rsidRPr="00945FCE" w:rsidRDefault="009130BD" w:rsidP="009130BD">
            <w:pPr>
              <w:numPr>
                <w:ilvl w:val="0"/>
                <w:numId w:val="15"/>
              </w:numPr>
              <w:pBdr>
                <w:top w:val="nil"/>
                <w:left w:val="nil"/>
                <w:bottom w:val="nil"/>
                <w:right w:val="nil"/>
                <w:between w:val="nil"/>
              </w:pBdr>
              <w:spacing w:after="0" w:line="240" w:lineRule="auto"/>
              <w:ind w:left="406"/>
              <w:rPr>
                <w:rFonts w:ascii="Times New Roman" w:hAnsi="Times New Roman" w:cs="Times New Roman"/>
                <w:color w:val="000000"/>
                <w:sz w:val="26"/>
                <w:szCs w:val="26"/>
              </w:rPr>
            </w:pPr>
            <w:r w:rsidRPr="00945FCE">
              <w:rPr>
                <w:rFonts w:ascii="Times New Roman" w:hAnsi="Times New Roman" w:cs="Times New Roman"/>
                <w:color w:val="000000"/>
                <w:sz w:val="26"/>
                <w:szCs w:val="26"/>
              </w:rPr>
              <w:t>Nếu sách không đủ số lượng trong kho, hệ thống hiển thị thông báo lỗi và không tạo phiếu mượn sách.</w:t>
            </w:r>
          </w:p>
          <w:p w14:paraId="7CA94A6A" w14:textId="77777777" w:rsidR="009130BD" w:rsidRPr="00945FCE" w:rsidRDefault="009130BD" w:rsidP="009130BD">
            <w:pPr>
              <w:numPr>
                <w:ilvl w:val="0"/>
                <w:numId w:val="15"/>
              </w:numPr>
              <w:pBdr>
                <w:top w:val="nil"/>
                <w:left w:val="nil"/>
                <w:bottom w:val="nil"/>
                <w:right w:val="nil"/>
                <w:between w:val="nil"/>
              </w:pBdr>
              <w:spacing w:after="0" w:line="240" w:lineRule="auto"/>
              <w:ind w:left="406"/>
              <w:rPr>
                <w:rFonts w:ascii="Times New Roman" w:hAnsi="Times New Roman" w:cs="Times New Roman"/>
                <w:color w:val="000000"/>
                <w:sz w:val="26"/>
                <w:szCs w:val="26"/>
              </w:rPr>
            </w:pPr>
            <w:r w:rsidRPr="00945FCE">
              <w:rPr>
                <w:rFonts w:ascii="Times New Roman" w:hAnsi="Times New Roman" w:cs="Times New Roman"/>
                <w:color w:val="000000"/>
                <w:sz w:val="26"/>
                <w:szCs w:val="26"/>
              </w:rPr>
              <w:t>Nhân viên thư viện in phiếu mượn sách và trao phiếu cho thành viên mượn sách kèm theo sách được mượn.</w:t>
            </w:r>
          </w:p>
        </w:tc>
      </w:tr>
      <w:tr w:rsidR="009130BD" w:rsidRPr="00945FCE" w14:paraId="4C39A056" w14:textId="77777777" w:rsidTr="00F84289">
        <w:tc>
          <w:tcPr>
            <w:tcW w:w="1998" w:type="dxa"/>
          </w:tcPr>
          <w:p w14:paraId="517A2362"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Alternative Flow</w:t>
            </w:r>
          </w:p>
        </w:tc>
        <w:tc>
          <w:tcPr>
            <w:tcW w:w="7560" w:type="dxa"/>
          </w:tcPr>
          <w:p w14:paraId="55AC40AA"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5a. Nếu thành viên mượn sách đã đạt giới hạn số lượng sách mượn tối đa, hệ thống hiển thị thông báo lỗi và không tạo phiếu mượn sách.</w:t>
            </w:r>
          </w:p>
        </w:tc>
      </w:tr>
      <w:tr w:rsidR="009130BD" w:rsidRPr="00945FCE" w14:paraId="5264E80F" w14:textId="77777777" w:rsidTr="00F84289">
        <w:tc>
          <w:tcPr>
            <w:tcW w:w="1998" w:type="dxa"/>
          </w:tcPr>
          <w:p w14:paraId="59C8D044"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Exceptions:</w:t>
            </w:r>
          </w:p>
        </w:tc>
        <w:tc>
          <w:tcPr>
            <w:tcW w:w="7560" w:type="dxa"/>
          </w:tcPr>
          <w:p w14:paraId="07EAB66B"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Nếu hệ thống không thể tạo phiếu mượn sách hoặc cập nhật thông tin sách trong kho, hệ thống sẽ hiển thị thông báo lỗi và không cho phép cho mượn sách.</w:t>
            </w:r>
          </w:p>
        </w:tc>
      </w:tr>
    </w:tbl>
    <w:p w14:paraId="04276257" w14:textId="77777777" w:rsidR="009130BD" w:rsidRPr="00945FCE" w:rsidRDefault="009130BD" w:rsidP="009130BD">
      <w:pPr>
        <w:rPr>
          <w:rFonts w:ascii="Times New Roman" w:hAnsi="Times New Roman" w:cs="Times New Roman"/>
          <w:sz w:val="26"/>
          <w:szCs w:val="26"/>
        </w:rPr>
      </w:pPr>
    </w:p>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9130BD" w:rsidRPr="00945FCE" w14:paraId="051E54F7" w14:textId="77777777" w:rsidTr="00F84289">
        <w:tc>
          <w:tcPr>
            <w:tcW w:w="1998" w:type="dxa"/>
          </w:tcPr>
          <w:p w14:paraId="75F463BE"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ID and Name:</w:t>
            </w:r>
          </w:p>
        </w:tc>
        <w:tc>
          <w:tcPr>
            <w:tcW w:w="7560" w:type="dxa"/>
          </w:tcPr>
          <w:p w14:paraId="3BA35C72" w14:textId="77777777" w:rsidR="009130BD" w:rsidRPr="00945FCE" w:rsidRDefault="009130BD" w:rsidP="00F84289">
            <w:pPr>
              <w:rPr>
                <w:rFonts w:ascii="Times New Roman" w:hAnsi="Times New Roman" w:cs="Times New Roman"/>
                <w:b/>
                <w:sz w:val="26"/>
                <w:szCs w:val="26"/>
              </w:rPr>
            </w:pPr>
            <w:r w:rsidRPr="00945FCE">
              <w:rPr>
                <w:rFonts w:ascii="Times New Roman" w:hAnsi="Times New Roman" w:cs="Times New Roman"/>
                <w:b/>
                <w:sz w:val="26"/>
                <w:szCs w:val="26"/>
              </w:rPr>
              <w:t>UC-5 Nhận trả sách</w:t>
            </w:r>
          </w:p>
        </w:tc>
      </w:tr>
      <w:tr w:rsidR="009130BD" w:rsidRPr="00945FCE" w14:paraId="54987AE9" w14:textId="77777777" w:rsidTr="00F84289">
        <w:tc>
          <w:tcPr>
            <w:tcW w:w="1998" w:type="dxa"/>
          </w:tcPr>
          <w:p w14:paraId="77AE2925"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Actor:</w:t>
            </w:r>
          </w:p>
        </w:tc>
        <w:tc>
          <w:tcPr>
            <w:tcW w:w="7560" w:type="dxa"/>
          </w:tcPr>
          <w:p w14:paraId="6F6D7117"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Nhân viên thư viện, độc giả</w:t>
            </w:r>
          </w:p>
        </w:tc>
      </w:tr>
      <w:tr w:rsidR="009130BD" w:rsidRPr="00945FCE" w14:paraId="19776EB7" w14:textId="77777777" w:rsidTr="00F84289">
        <w:tc>
          <w:tcPr>
            <w:tcW w:w="1998" w:type="dxa"/>
          </w:tcPr>
          <w:p w14:paraId="78B02AB6"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Description:</w:t>
            </w:r>
          </w:p>
        </w:tc>
        <w:tc>
          <w:tcPr>
            <w:tcW w:w="7560" w:type="dxa"/>
          </w:tcPr>
          <w:p w14:paraId="196381CE"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Hoạt động "Nhận trả sách" trong quản lý thư viện bao gồm xác minh thông tin và đối chiếu thông tin sách, cập nhật thông tin sách trong hệ thống, và tính toán lại số lượng sách đang mượn và số lượng sách có sẵn trong kho.</w:t>
            </w:r>
          </w:p>
        </w:tc>
      </w:tr>
      <w:tr w:rsidR="009130BD" w:rsidRPr="00945FCE" w14:paraId="0906668B" w14:textId="77777777" w:rsidTr="00F84289">
        <w:tc>
          <w:tcPr>
            <w:tcW w:w="1998" w:type="dxa"/>
          </w:tcPr>
          <w:p w14:paraId="15DF22C6"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Trigger:</w:t>
            </w:r>
          </w:p>
        </w:tc>
        <w:tc>
          <w:tcPr>
            <w:tcW w:w="7560" w:type="dxa"/>
          </w:tcPr>
          <w:p w14:paraId="2C45B390"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Độc giả đến thư viện để trả sách.</w:t>
            </w:r>
          </w:p>
        </w:tc>
      </w:tr>
      <w:tr w:rsidR="009130BD" w:rsidRPr="00945FCE" w14:paraId="6B989795" w14:textId="77777777" w:rsidTr="00F84289">
        <w:tc>
          <w:tcPr>
            <w:tcW w:w="1998" w:type="dxa"/>
          </w:tcPr>
          <w:p w14:paraId="5598A40F"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Preconditions:</w:t>
            </w:r>
          </w:p>
        </w:tc>
        <w:tc>
          <w:tcPr>
            <w:tcW w:w="7560" w:type="dxa"/>
          </w:tcPr>
          <w:p w14:paraId="5BDAAAD0"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Độc giả có thẻ độc giả hợp lệ.</w:t>
            </w:r>
          </w:p>
          <w:p w14:paraId="6ED7E5D2"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Sách cần được trả đã được mượn và chưa quá hạn trả.</w:t>
            </w:r>
          </w:p>
        </w:tc>
      </w:tr>
      <w:tr w:rsidR="009130BD" w:rsidRPr="00945FCE" w14:paraId="33A6FFF5" w14:textId="77777777" w:rsidTr="00F84289">
        <w:tc>
          <w:tcPr>
            <w:tcW w:w="1998" w:type="dxa"/>
          </w:tcPr>
          <w:p w14:paraId="57FC175A"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Postconditions:</w:t>
            </w:r>
          </w:p>
        </w:tc>
        <w:tc>
          <w:tcPr>
            <w:tcW w:w="7560" w:type="dxa"/>
          </w:tcPr>
          <w:p w14:paraId="7D18CB02"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Sách đã được trả và ghi nhận tình trạng trong hệ thống quản lý thư viện.</w:t>
            </w:r>
          </w:p>
          <w:p w14:paraId="3B30FA79"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Độc giả đã thanh toán phí (nếu có).</w:t>
            </w:r>
          </w:p>
          <w:p w14:paraId="6105B96A"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lastRenderedPageBreak/>
              <w:t>- Hệ thống quản lý thư viện đã được cập nhật với thông tin về quá trình trả sách.</w:t>
            </w:r>
          </w:p>
        </w:tc>
      </w:tr>
      <w:tr w:rsidR="009130BD" w:rsidRPr="00945FCE" w14:paraId="463D4FB1" w14:textId="77777777" w:rsidTr="00F84289">
        <w:tc>
          <w:tcPr>
            <w:tcW w:w="1998" w:type="dxa"/>
          </w:tcPr>
          <w:p w14:paraId="28B63BC9"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lastRenderedPageBreak/>
              <w:t>Normal Flow:</w:t>
            </w:r>
          </w:p>
        </w:tc>
        <w:tc>
          <w:tcPr>
            <w:tcW w:w="7560" w:type="dxa"/>
          </w:tcPr>
          <w:p w14:paraId="7220696E" w14:textId="77777777" w:rsidR="009130BD" w:rsidRPr="00945FCE" w:rsidRDefault="009130BD" w:rsidP="009130BD">
            <w:pPr>
              <w:numPr>
                <w:ilvl w:val="0"/>
                <w:numId w:val="16"/>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Nhân viên thư viện yêu cầu độc giả cung cấp thẻ độc giả để xác nhận thông tin.</w:t>
            </w:r>
          </w:p>
          <w:p w14:paraId="607991E0" w14:textId="77777777" w:rsidR="009130BD" w:rsidRPr="00945FCE" w:rsidRDefault="009130BD" w:rsidP="009130BD">
            <w:pPr>
              <w:numPr>
                <w:ilvl w:val="0"/>
                <w:numId w:val="16"/>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Độc giả cung cấp thẻ độc giả cho nhân viên thư viện.</w:t>
            </w:r>
          </w:p>
          <w:p w14:paraId="32DE3463" w14:textId="77777777" w:rsidR="009130BD" w:rsidRPr="00945FCE" w:rsidRDefault="009130BD" w:rsidP="009130BD">
            <w:pPr>
              <w:numPr>
                <w:ilvl w:val="0"/>
                <w:numId w:val="16"/>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Nhân viên thư viện sử dụng hệ thống quản lý thư viện để xác nhận thông tin sách cần trả.</w:t>
            </w:r>
          </w:p>
          <w:p w14:paraId="118C9707" w14:textId="77777777" w:rsidR="009130BD" w:rsidRPr="00945FCE" w:rsidRDefault="009130BD" w:rsidP="009130BD">
            <w:pPr>
              <w:numPr>
                <w:ilvl w:val="0"/>
                <w:numId w:val="16"/>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Nhân viên thư viện kiểm tra tình trạng sách cần trả.</w:t>
            </w:r>
          </w:p>
          <w:p w14:paraId="598AB1F2" w14:textId="77777777" w:rsidR="009130BD" w:rsidRPr="00945FCE" w:rsidRDefault="009130BD" w:rsidP="009130BD">
            <w:pPr>
              <w:numPr>
                <w:ilvl w:val="0"/>
                <w:numId w:val="16"/>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Nếu sách không bị hỏng hoặc mất, nhân viên thư viện ghi nhận tình trạng sách trong hệ thống và thông báo cho độc giả số tiền cần thanh toán (nếu có phí trễ hạn hoặc phí hỏng mất sách).</w:t>
            </w:r>
          </w:p>
          <w:p w14:paraId="38D978EA" w14:textId="77777777" w:rsidR="009130BD" w:rsidRPr="00945FCE" w:rsidRDefault="009130BD" w:rsidP="009130BD">
            <w:pPr>
              <w:numPr>
                <w:ilvl w:val="0"/>
                <w:numId w:val="16"/>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Độc giả thanh toán phí (nếu có) cho nhân viên thư viện.</w:t>
            </w:r>
          </w:p>
          <w:p w14:paraId="0A008759" w14:textId="77777777" w:rsidR="009130BD" w:rsidRPr="00945FCE" w:rsidRDefault="009130BD" w:rsidP="009130BD">
            <w:pPr>
              <w:numPr>
                <w:ilvl w:val="0"/>
                <w:numId w:val="16"/>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Nhân viên thư viện chấp nhận sách trả và hoàn tất quá trình trả sách.</w:t>
            </w:r>
          </w:p>
          <w:p w14:paraId="515508BE" w14:textId="77777777" w:rsidR="009130BD" w:rsidRPr="00945FCE" w:rsidRDefault="009130BD" w:rsidP="009130BD">
            <w:pPr>
              <w:numPr>
                <w:ilvl w:val="0"/>
                <w:numId w:val="16"/>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Hệ thống quản lý thư viện được cập nhật với thông tin về quá trình trả sách.</w:t>
            </w:r>
          </w:p>
        </w:tc>
      </w:tr>
      <w:tr w:rsidR="009130BD" w:rsidRPr="00945FCE" w14:paraId="0062224A" w14:textId="77777777" w:rsidTr="00F84289">
        <w:tc>
          <w:tcPr>
            <w:tcW w:w="1998" w:type="dxa"/>
          </w:tcPr>
          <w:p w14:paraId="39271E01"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Alternative Flows:</w:t>
            </w:r>
          </w:p>
        </w:tc>
        <w:tc>
          <w:tcPr>
            <w:tcW w:w="7560" w:type="dxa"/>
          </w:tcPr>
          <w:p w14:paraId="2CB6EB00"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Không có</w:t>
            </w:r>
          </w:p>
        </w:tc>
      </w:tr>
      <w:tr w:rsidR="009130BD" w:rsidRPr="00945FCE" w14:paraId="27BD3838" w14:textId="77777777" w:rsidTr="00F84289">
        <w:tc>
          <w:tcPr>
            <w:tcW w:w="1998" w:type="dxa"/>
          </w:tcPr>
          <w:p w14:paraId="4FCA28B4"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Exceptions:</w:t>
            </w:r>
          </w:p>
        </w:tc>
        <w:tc>
          <w:tcPr>
            <w:tcW w:w="7560" w:type="dxa"/>
          </w:tcPr>
          <w:p w14:paraId="19886799"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Nếu sách bị mất hoặc hư hỏng, người mượn sẽ phải thanh toán phí để bồi thường cho thư viện. Người mượn cũng có thể bị cấm mượn sách nếu vi phạm nhiều lần hoặc có nợ phí quá hạn.</w:t>
            </w:r>
          </w:p>
          <w:p w14:paraId="20FB1128"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Nếu thông tin sách trong hệ thống thư viện không chính xác hoặc bị sai sót, nhân viên thư viện phải tiến hành sửa chữa hoặc điều chỉnh thông tin để tránh ảnh hưởng đến tính chính xác của dữ liệu trong hệ thống.</w:t>
            </w:r>
          </w:p>
          <w:p w14:paraId="5ACDE453"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Nếu người mượn trả sách quá hạn, hệ thống sẽ tính toán phí trễ hạn và cập nhật vào tài khoản của người mượn.</w:t>
            </w:r>
          </w:p>
        </w:tc>
      </w:tr>
    </w:tbl>
    <w:p w14:paraId="21227DAF" w14:textId="77777777" w:rsidR="009130BD" w:rsidRPr="00945FCE" w:rsidRDefault="009130BD" w:rsidP="009130BD">
      <w:pPr>
        <w:rPr>
          <w:rFonts w:ascii="Times New Roman" w:hAnsi="Times New Roman" w:cs="Times New Roman"/>
          <w:sz w:val="26"/>
          <w:szCs w:val="26"/>
        </w:rPr>
      </w:pPr>
    </w:p>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9130BD" w:rsidRPr="00945FCE" w14:paraId="47717037" w14:textId="77777777" w:rsidTr="00F84289">
        <w:tc>
          <w:tcPr>
            <w:tcW w:w="1998" w:type="dxa"/>
          </w:tcPr>
          <w:p w14:paraId="433C6509"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ID and Name:</w:t>
            </w:r>
          </w:p>
        </w:tc>
        <w:tc>
          <w:tcPr>
            <w:tcW w:w="7560" w:type="dxa"/>
          </w:tcPr>
          <w:p w14:paraId="7EFCE887" w14:textId="77777777" w:rsidR="009130BD" w:rsidRPr="00945FCE" w:rsidRDefault="009130BD" w:rsidP="00F84289">
            <w:pPr>
              <w:rPr>
                <w:rFonts w:ascii="Times New Roman" w:hAnsi="Times New Roman" w:cs="Times New Roman"/>
                <w:b/>
                <w:sz w:val="26"/>
                <w:szCs w:val="26"/>
              </w:rPr>
            </w:pPr>
            <w:r w:rsidRPr="00945FCE">
              <w:rPr>
                <w:rFonts w:ascii="Times New Roman" w:hAnsi="Times New Roman" w:cs="Times New Roman"/>
                <w:b/>
                <w:sz w:val="26"/>
                <w:szCs w:val="26"/>
              </w:rPr>
              <w:t>UC-6 Lập phiếu thu tiền phạt</w:t>
            </w:r>
          </w:p>
        </w:tc>
      </w:tr>
      <w:tr w:rsidR="009130BD" w:rsidRPr="00945FCE" w14:paraId="3369DA38" w14:textId="77777777" w:rsidTr="00F84289">
        <w:tc>
          <w:tcPr>
            <w:tcW w:w="1998" w:type="dxa"/>
          </w:tcPr>
          <w:p w14:paraId="65EABA7B"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Actor:</w:t>
            </w:r>
          </w:p>
        </w:tc>
        <w:tc>
          <w:tcPr>
            <w:tcW w:w="7560" w:type="dxa"/>
          </w:tcPr>
          <w:p w14:paraId="7900EBFA"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Nhân viên thư viện</w:t>
            </w:r>
          </w:p>
        </w:tc>
      </w:tr>
      <w:tr w:rsidR="009130BD" w:rsidRPr="00945FCE" w14:paraId="5C5D0F1D" w14:textId="77777777" w:rsidTr="00F84289">
        <w:tc>
          <w:tcPr>
            <w:tcW w:w="1998" w:type="dxa"/>
          </w:tcPr>
          <w:p w14:paraId="7EE56EAE"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Description:</w:t>
            </w:r>
          </w:p>
        </w:tc>
        <w:tc>
          <w:tcPr>
            <w:tcW w:w="7560" w:type="dxa"/>
          </w:tcPr>
          <w:p w14:paraId="42D40F55"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Hoạt động lập phiếu thu tiền phạt cho phép nhân viên thư viện lập phiếu thu tiền phạt từ người mượn sách khi họ trả sách muộn hoặc hư hỏng.</w:t>
            </w:r>
          </w:p>
        </w:tc>
      </w:tr>
      <w:tr w:rsidR="009130BD" w:rsidRPr="00945FCE" w14:paraId="63B4BADE" w14:textId="77777777" w:rsidTr="00F84289">
        <w:tc>
          <w:tcPr>
            <w:tcW w:w="1998" w:type="dxa"/>
          </w:tcPr>
          <w:p w14:paraId="7919A033"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Trigger:</w:t>
            </w:r>
          </w:p>
        </w:tc>
        <w:tc>
          <w:tcPr>
            <w:tcW w:w="7560" w:type="dxa"/>
          </w:tcPr>
          <w:p w14:paraId="6723CE78"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Nhân viên thư viện chọn chức năng "Lập phiếu thu tiền phạt" trong giao diện ứng dụng quản lý thư viện.</w:t>
            </w:r>
          </w:p>
        </w:tc>
      </w:tr>
      <w:tr w:rsidR="009130BD" w:rsidRPr="00945FCE" w14:paraId="1A9B3B56" w14:textId="77777777" w:rsidTr="00F84289">
        <w:tc>
          <w:tcPr>
            <w:tcW w:w="1998" w:type="dxa"/>
          </w:tcPr>
          <w:p w14:paraId="2771B85B"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lastRenderedPageBreak/>
              <w:t>Preconditions:</w:t>
            </w:r>
          </w:p>
        </w:tc>
        <w:tc>
          <w:tcPr>
            <w:tcW w:w="7560" w:type="dxa"/>
          </w:tcPr>
          <w:p w14:paraId="50BA4F81"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Phiếu mượn sách của người đọc đã được tạo và ghi nhận việc trả sách muộn hoặc hư hỏng.</w:t>
            </w:r>
          </w:p>
          <w:p w14:paraId="1688D68A"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Người mượn sách đã được đăng ký tài khoản với thư viện và có thông tin liên lạc hiện hành.</w:t>
            </w:r>
          </w:p>
        </w:tc>
      </w:tr>
      <w:tr w:rsidR="009130BD" w:rsidRPr="00945FCE" w14:paraId="2DC6A4AC" w14:textId="77777777" w:rsidTr="00F84289">
        <w:tc>
          <w:tcPr>
            <w:tcW w:w="1998" w:type="dxa"/>
          </w:tcPr>
          <w:p w14:paraId="5040057E"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Postconditions:</w:t>
            </w:r>
          </w:p>
        </w:tc>
        <w:tc>
          <w:tcPr>
            <w:tcW w:w="7560" w:type="dxa"/>
          </w:tcPr>
          <w:p w14:paraId="431F95E7"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Phiếu thu tiền phạt được tạo ra với thông tin chi tiết về người mượn sách, sách, số tiền phạt và thời gian trả sách.</w:t>
            </w:r>
          </w:p>
        </w:tc>
      </w:tr>
      <w:tr w:rsidR="009130BD" w:rsidRPr="00945FCE" w14:paraId="70F8E632" w14:textId="77777777" w:rsidTr="00F84289">
        <w:tc>
          <w:tcPr>
            <w:tcW w:w="1998" w:type="dxa"/>
          </w:tcPr>
          <w:p w14:paraId="38A82796"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Normal Flow:</w:t>
            </w:r>
          </w:p>
        </w:tc>
        <w:tc>
          <w:tcPr>
            <w:tcW w:w="7560" w:type="dxa"/>
          </w:tcPr>
          <w:p w14:paraId="26037BD0" w14:textId="77777777" w:rsidR="009130BD" w:rsidRPr="00945FCE" w:rsidRDefault="009130BD" w:rsidP="009130BD">
            <w:pPr>
              <w:numPr>
                <w:ilvl w:val="0"/>
                <w:numId w:val="17"/>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Nhân viên thư viện chọn chức năng "Lập phiếu thu tiền phạt".</w:t>
            </w:r>
          </w:p>
          <w:p w14:paraId="6EB197A0" w14:textId="77777777" w:rsidR="009130BD" w:rsidRPr="00945FCE" w:rsidRDefault="009130BD" w:rsidP="009130BD">
            <w:pPr>
              <w:numPr>
                <w:ilvl w:val="0"/>
                <w:numId w:val="17"/>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Hệ thống hiển thị màn hình nhập thông tin phiếu thu tiền phạt.</w:t>
            </w:r>
          </w:p>
          <w:p w14:paraId="2E12D6C1" w14:textId="77777777" w:rsidR="009130BD" w:rsidRPr="00945FCE" w:rsidRDefault="009130BD" w:rsidP="009130BD">
            <w:pPr>
              <w:numPr>
                <w:ilvl w:val="0"/>
                <w:numId w:val="17"/>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Nhân viên thư viện nhập thông tin về phiếu mượn sách, sách và số tiền phạt.</w:t>
            </w:r>
          </w:p>
          <w:p w14:paraId="23C566E2" w14:textId="77777777" w:rsidR="009130BD" w:rsidRPr="00945FCE" w:rsidRDefault="009130BD" w:rsidP="009130BD">
            <w:pPr>
              <w:numPr>
                <w:ilvl w:val="0"/>
                <w:numId w:val="17"/>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Hệ thống kiểm tra và xác nhận thông tin phiếu mượn sách và người mượn sách.</w:t>
            </w:r>
          </w:p>
          <w:p w14:paraId="6708AB7D" w14:textId="77777777" w:rsidR="009130BD" w:rsidRPr="00945FCE" w:rsidRDefault="009130BD" w:rsidP="009130BD">
            <w:pPr>
              <w:numPr>
                <w:ilvl w:val="0"/>
                <w:numId w:val="17"/>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Hệ thống tự động tính toán số tiền phạt dựa trên các quy định và cài đặt của thư viện.</w:t>
            </w:r>
          </w:p>
          <w:p w14:paraId="52A7CDE0" w14:textId="77777777" w:rsidR="009130BD" w:rsidRPr="00945FCE" w:rsidRDefault="009130BD" w:rsidP="009130BD">
            <w:pPr>
              <w:numPr>
                <w:ilvl w:val="0"/>
                <w:numId w:val="17"/>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Nhân viên thư viện kiểm tra và xác nhận thông tin phiếu thu tiền phạt.</w:t>
            </w:r>
          </w:p>
          <w:p w14:paraId="0A91E0B2" w14:textId="77777777" w:rsidR="009130BD" w:rsidRPr="00945FCE" w:rsidRDefault="009130BD" w:rsidP="009130BD">
            <w:pPr>
              <w:numPr>
                <w:ilvl w:val="0"/>
                <w:numId w:val="17"/>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Hệ thống lưu trữ phiếu thu tiền phạt vào cơ sở dữ liệu của thư viện.</w:t>
            </w:r>
          </w:p>
          <w:p w14:paraId="1965C9BC" w14:textId="77777777" w:rsidR="009130BD" w:rsidRPr="00945FCE" w:rsidRDefault="009130BD" w:rsidP="009130BD">
            <w:pPr>
              <w:numPr>
                <w:ilvl w:val="0"/>
                <w:numId w:val="17"/>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Hệ thống thông báo cho người mượn sách về số tiền phạt và hạn chót trả phạt.</w:t>
            </w:r>
          </w:p>
        </w:tc>
      </w:tr>
      <w:tr w:rsidR="009130BD" w:rsidRPr="00945FCE" w14:paraId="7789243F" w14:textId="77777777" w:rsidTr="00F84289">
        <w:tc>
          <w:tcPr>
            <w:tcW w:w="1998" w:type="dxa"/>
          </w:tcPr>
          <w:p w14:paraId="17A3EF26"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Alternative Flows:</w:t>
            </w:r>
          </w:p>
        </w:tc>
        <w:tc>
          <w:tcPr>
            <w:tcW w:w="7560" w:type="dxa"/>
          </w:tcPr>
          <w:p w14:paraId="071A3656"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xml:space="preserve">3a. Nếu sách bị hư hỏng, nhân viên thư viện nhập thông tin chi tiết về tình trạng hư hỏng của sách. </w:t>
            </w:r>
          </w:p>
          <w:p w14:paraId="13A33732"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5a. Hệ thống tính toán số tiền phạt dựa trên tình trạng hư hỏng của sách.</w:t>
            </w:r>
          </w:p>
        </w:tc>
      </w:tr>
      <w:tr w:rsidR="009130BD" w:rsidRPr="00945FCE" w14:paraId="197613B8" w14:textId="77777777" w:rsidTr="00F84289">
        <w:tc>
          <w:tcPr>
            <w:tcW w:w="1998" w:type="dxa"/>
          </w:tcPr>
          <w:p w14:paraId="63406FBC"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Exceptions:</w:t>
            </w:r>
          </w:p>
        </w:tc>
        <w:tc>
          <w:tcPr>
            <w:tcW w:w="7560" w:type="dxa"/>
          </w:tcPr>
          <w:p w14:paraId="3A0B5A09" w14:textId="77777777" w:rsidR="009130BD" w:rsidRPr="00945FCE" w:rsidRDefault="009130BD" w:rsidP="00F84289">
            <w:pPr>
              <w:ind w:left="46"/>
              <w:rPr>
                <w:rFonts w:ascii="Times New Roman" w:hAnsi="Times New Roman" w:cs="Times New Roman"/>
                <w:sz w:val="26"/>
                <w:szCs w:val="26"/>
              </w:rPr>
            </w:pPr>
            <w:r w:rsidRPr="00945FCE">
              <w:rPr>
                <w:rFonts w:ascii="Times New Roman" w:hAnsi="Times New Roman" w:cs="Times New Roman"/>
                <w:sz w:val="26"/>
                <w:szCs w:val="26"/>
              </w:rPr>
              <w:t>- Người mượn sách không có phiếu mượn sách hoặc phiếu mượn sách không hợp lệ.</w:t>
            </w:r>
          </w:p>
          <w:p w14:paraId="6089E3D5" w14:textId="77777777" w:rsidR="009130BD" w:rsidRPr="00945FCE" w:rsidRDefault="009130BD" w:rsidP="00F84289">
            <w:pPr>
              <w:ind w:left="46"/>
              <w:rPr>
                <w:rFonts w:ascii="Times New Roman" w:hAnsi="Times New Roman" w:cs="Times New Roman"/>
                <w:sz w:val="26"/>
                <w:szCs w:val="26"/>
              </w:rPr>
            </w:pPr>
            <w:r w:rsidRPr="00945FCE">
              <w:rPr>
                <w:rFonts w:ascii="Times New Roman" w:hAnsi="Times New Roman" w:cs="Times New Roman"/>
                <w:sz w:val="26"/>
                <w:szCs w:val="26"/>
              </w:rPr>
              <w:t>- Người mượn sách chưa đăng ký tài khoản với thư viện hoặc thông tin liên lạc không chính xác.</w:t>
            </w:r>
          </w:p>
          <w:p w14:paraId="24F6570B" w14:textId="77777777" w:rsidR="009130BD" w:rsidRPr="00945FCE" w:rsidRDefault="009130BD" w:rsidP="00F84289">
            <w:pPr>
              <w:ind w:left="46"/>
              <w:rPr>
                <w:rFonts w:ascii="Times New Roman" w:hAnsi="Times New Roman" w:cs="Times New Roman"/>
                <w:sz w:val="26"/>
                <w:szCs w:val="26"/>
              </w:rPr>
            </w:pPr>
            <w:r w:rsidRPr="00945FCE">
              <w:rPr>
                <w:rFonts w:ascii="Times New Roman" w:hAnsi="Times New Roman" w:cs="Times New Roman"/>
                <w:sz w:val="26"/>
                <w:szCs w:val="26"/>
              </w:rPr>
              <w:t>- Sách không có trong danh sách các sách đã được mượn.</w:t>
            </w:r>
          </w:p>
        </w:tc>
      </w:tr>
    </w:tbl>
    <w:p w14:paraId="61DF41B3" w14:textId="77777777" w:rsidR="009130BD" w:rsidRPr="00945FCE" w:rsidRDefault="009130BD" w:rsidP="009130BD">
      <w:pPr>
        <w:rPr>
          <w:rFonts w:ascii="Times New Roman" w:hAnsi="Times New Roman" w:cs="Times New Roman"/>
          <w:sz w:val="26"/>
          <w:szCs w:val="26"/>
        </w:rPr>
      </w:pPr>
    </w:p>
    <w:tbl>
      <w:tblPr>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98"/>
        <w:gridCol w:w="7560"/>
      </w:tblGrid>
      <w:tr w:rsidR="009130BD" w:rsidRPr="00945FCE" w14:paraId="4E9C655B" w14:textId="77777777" w:rsidTr="00F84289">
        <w:tc>
          <w:tcPr>
            <w:tcW w:w="1998" w:type="dxa"/>
          </w:tcPr>
          <w:p w14:paraId="4CE85149"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ID and Name:</w:t>
            </w:r>
          </w:p>
        </w:tc>
        <w:tc>
          <w:tcPr>
            <w:tcW w:w="7560" w:type="dxa"/>
          </w:tcPr>
          <w:p w14:paraId="07832E85" w14:textId="77777777" w:rsidR="009130BD" w:rsidRPr="00945FCE" w:rsidRDefault="009130BD" w:rsidP="00F84289">
            <w:pPr>
              <w:rPr>
                <w:rFonts w:ascii="Times New Roman" w:hAnsi="Times New Roman" w:cs="Times New Roman"/>
                <w:b/>
                <w:sz w:val="26"/>
                <w:szCs w:val="26"/>
              </w:rPr>
            </w:pPr>
            <w:r w:rsidRPr="00945FCE">
              <w:rPr>
                <w:rFonts w:ascii="Times New Roman" w:hAnsi="Times New Roman" w:cs="Times New Roman"/>
                <w:b/>
                <w:sz w:val="26"/>
                <w:szCs w:val="26"/>
              </w:rPr>
              <w:t>UC-7 Lập báo cáo</w:t>
            </w:r>
          </w:p>
        </w:tc>
      </w:tr>
      <w:tr w:rsidR="009130BD" w:rsidRPr="00945FCE" w14:paraId="39173F44" w14:textId="77777777" w:rsidTr="00F84289">
        <w:tc>
          <w:tcPr>
            <w:tcW w:w="1998" w:type="dxa"/>
          </w:tcPr>
          <w:p w14:paraId="60E92102"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Actor:</w:t>
            </w:r>
          </w:p>
        </w:tc>
        <w:tc>
          <w:tcPr>
            <w:tcW w:w="7560" w:type="dxa"/>
          </w:tcPr>
          <w:p w14:paraId="6AA43878"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Nhân viên thư viện</w:t>
            </w:r>
          </w:p>
        </w:tc>
      </w:tr>
      <w:tr w:rsidR="009130BD" w:rsidRPr="00945FCE" w14:paraId="468F6707" w14:textId="77777777" w:rsidTr="00F84289">
        <w:tc>
          <w:tcPr>
            <w:tcW w:w="1998" w:type="dxa"/>
          </w:tcPr>
          <w:p w14:paraId="4BE2EE37"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Description:</w:t>
            </w:r>
          </w:p>
        </w:tc>
        <w:tc>
          <w:tcPr>
            <w:tcW w:w="7560" w:type="dxa"/>
          </w:tcPr>
          <w:p w14:paraId="5BD99E01"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xml:space="preserve">Hoạt động "Lập báo cáo" là một chức năng trong ứng dụng quản lí thư viện cho phép nhân viên thư viện lập các báo cáo về tình hình hoạt động của thư viện trong một khoảng thời gian cụ thể. Báo cáo </w:t>
            </w:r>
            <w:r w:rsidRPr="00945FCE">
              <w:rPr>
                <w:rFonts w:ascii="Times New Roman" w:hAnsi="Times New Roman" w:cs="Times New Roman"/>
                <w:sz w:val="26"/>
                <w:szCs w:val="26"/>
              </w:rPr>
              <w:lastRenderedPageBreak/>
              <w:t>này có thể bao gồm thông tin về số lượng sách mượn/trả, số lượng độc giả đăng ký mới, số lượng độc giả bị phạt, v.v.</w:t>
            </w:r>
          </w:p>
        </w:tc>
      </w:tr>
      <w:tr w:rsidR="009130BD" w:rsidRPr="00945FCE" w14:paraId="0FF64CD9" w14:textId="77777777" w:rsidTr="00F84289">
        <w:tc>
          <w:tcPr>
            <w:tcW w:w="1998" w:type="dxa"/>
          </w:tcPr>
          <w:p w14:paraId="06704925"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lastRenderedPageBreak/>
              <w:t>Trigger:</w:t>
            </w:r>
          </w:p>
        </w:tc>
        <w:tc>
          <w:tcPr>
            <w:tcW w:w="7560" w:type="dxa"/>
          </w:tcPr>
          <w:p w14:paraId="1CB2BC80"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Nhân viên thư viện chọn chức năng "Lập báo cáo" từ giao diện chính của ứng dụng.</w:t>
            </w:r>
          </w:p>
        </w:tc>
      </w:tr>
      <w:tr w:rsidR="009130BD" w:rsidRPr="00945FCE" w14:paraId="0BECE9B3" w14:textId="77777777" w:rsidTr="00F84289">
        <w:tc>
          <w:tcPr>
            <w:tcW w:w="1998" w:type="dxa"/>
          </w:tcPr>
          <w:p w14:paraId="76EEEC35"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Preconditions:</w:t>
            </w:r>
          </w:p>
        </w:tc>
        <w:tc>
          <w:tcPr>
            <w:tcW w:w="7560" w:type="dxa"/>
          </w:tcPr>
          <w:p w14:paraId="46E8A31E"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Nhân viên thư viện đã đăng nhập vào hệ thống.</w:t>
            </w:r>
          </w:p>
          <w:p w14:paraId="65C68518"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Có ít nhất một hoạt động (mượn sách, trả sách, đăng ký thẻ, ...) đã được thực hiện trong khoảng thời gian được chọn để lập báo cáo.</w:t>
            </w:r>
          </w:p>
        </w:tc>
      </w:tr>
      <w:tr w:rsidR="009130BD" w:rsidRPr="00945FCE" w14:paraId="7C2D3C99" w14:textId="77777777" w:rsidTr="00F84289">
        <w:tc>
          <w:tcPr>
            <w:tcW w:w="1998" w:type="dxa"/>
          </w:tcPr>
          <w:p w14:paraId="1ACE34CC"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Postconditions:</w:t>
            </w:r>
          </w:p>
        </w:tc>
        <w:tc>
          <w:tcPr>
            <w:tcW w:w="7560" w:type="dxa"/>
          </w:tcPr>
          <w:p w14:paraId="73CC357F"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 Báo cáo đã được lập thành công và hiển thị trên giao diện của ứng dụng.</w:t>
            </w:r>
          </w:p>
        </w:tc>
      </w:tr>
      <w:tr w:rsidR="009130BD" w:rsidRPr="00945FCE" w14:paraId="12C86040" w14:textId="77777777" w:rsidTr="00F84289">
        <w:tc>
          <w:tcPr>
            <w:tcW w:w="1998" w:type="dxa"/>
          </w:tcPr>
          <w:p w14:paraId="6E7AB656"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Normal Flow:</w:t>
            </w:r>
          </w:p>
        </w:tc>
        <w:tc>
          <w:tcPr>
            <w:tcW w:w="7560" w:type="dxa"/>
          </w:tcPr>
          <w:p w14:paraId="74B1EBB6" w14:textId="77777777" w:rsidR="009130BD" w:rsidRPr="00945FCE" w:rsidRDefault="009130BD" w:rsidP="009130BD">
            <w:pPr>
              <w:numPr>
                <w:ilvl w:val="0"/>
                <w:numId w:val="18"/>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Nhân viên thư viện chọn chức năng "Lập báo cáo" từ giao diện chính của ứng dụng.</w:t>
            </w:r>
          </w:p>
          <w:p w14:paraId="68ACA9AA" w14:textId="77777777" w:rsidR="009130BD" w:rsidRPr="00945FCE" w:rsidRDefault="009130BD" w:rsidP="009130BD">
            <w:pPr>
              <w:numPr>
                <w:ilvl w:val="0"/>
                <w:numId w:val="18"/>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Ứng dụng hiển thị các tùy chọn cho phép người dùng lựa chọn khoảng thời gian và các tiêu chí để lập báo cáo.</w:t>
            </w:r>
          </w:p>
          <w:p w14:paraId="42F5C509" w14:textId="77777777" w:rsidR="009130BD" w:rsidRPr="00945FCE" w:rsidRDefault="009130BD" w:rsidP="009130BD">
            <w:pPr>
              <w:numPr>
                <w:ilvl w:val="0"/>
                <w:numId w:val="18"/>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Nhân viên thư viện lựa chọn khoảng thời gian và các tiêu chí để lập báo cáo.</w:t>
            </w:r>
          </w:p>
          <w:p w14:paraId="6994C1C9" w14:textId="77777777" w:rsidR="009130BD" w:rsidRPr="00945FCE" w:rsidRDefault="009130BD" w:rsidP="009130BD">
            <w:pPr>
              <w:numPr>
                <w:ilvl w:val="0"/>
                <w:numId w:val="18"/>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Ứng dụng tạo báo cáo dựa trên các tiêu chí được lựa chọn và hiển thị kết quả trên giao diện.</w:t>
            </w:r>
          </w:p>
          <w:p w14:paraId="0ADB1BDB" w14:textId="77777777" w:rsidR="009130BD" w:rsidRPr="00945FCE" w:rsidRDefault="009130BD" w:rsidP="009130BD">
            <w:pPr>
              <w:numPr>
                <w:ilvl w:val="0"/>
                <w:numId w:val="18"/>
              </w:numPr>
              <w:spacing w:after="0" w:line="240" w:lineRule="auto"/>
              <w:ind w:left="406"/>
              <w:rPr>
                <w:rFonts w:ascii="Times New Roman" w:hAnsi="Times New Roman" w:cs="Times New Roman"/>
                <w:sz w:val="26"/>
                <w:szCs w:val="26"/>
              </w:rPr>
            </w:pPr>
            <w:r w:rsidRPr="00945FCE">
              <w:rPr>
                <w:rFonts w:ascii="Times New Roman" w:hAnsi="Times New Roman" w:cs="Times New Roman"/>
                <w:sz w:val="26"/>
                <w:szCs w:val="26"/>
              </w:rPr>
              <w:t>Nhân viên thư viện có thể xuất báo cáo ra file để lưu trữ hoặc in báo cáo để sử dụng.</w:t>
            </w:r>
          </w:p>
        </w:tc>
      </w:tr>
      <w:tr w:rsidR="009130BD" w:rsidRPr="00945FCE" w14:paraId="7EBFF8D3" w14:textId="77777777" w:rsidTr="00F84289">
        <w:tc>
          <w:tcPr>
            <w:tcW w:w="1998" w:type="dxa"/>
          </w:tcPr>
          <w:p w14:paraId="2C2139DD"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Alternative Flows:</w:t>
            </w:r>
          </w:p>
        </w:tc>
        <w:tc>
          <w:tcPr>
            <w:tcW w:w="7560" w:type="dxa"/>
          </w:tcPr>
          <w:p w14:paraId="11B5991F" w14:textId="77777777" w:rsidR="009130BD" w:rsidRPr="00945FCE" w:rsidRDefault="009130BD" w:rsidP="00F84289">
            <w:pPr>
              <w:rPr>
                <w:rFonts w:ascii="Times New Roman" w:hAnsi="Times New Roman" w:cs="Times New Roman"/>
                <w:sz w:val="26"/>
                <w:szCs w:val="26"/>
              </w:rPr>
            </w:pPr>
            <w:r w:rsidRPr="00945FCE">
              <w:rPr>
                <w:rFonts w:ascii="Times New Roman" w:hAnsi="Times New Roman" w:cs="Times New Roman"/>
                <w:sz w:val="26"/>
                <w:szCs w:val="26"/>
              </w:rPr>
              <w:t>Không có</w:t>
            </w:r>
          </w:p>
        </w:tc>
      </w:tr>
      <w:tr w:rsidR="009130BD" w:rsidRPr="00945FCE" w14:paraId="7893A60A" w14:textId="77777777" w:rsidTr="00F84289">
        <w:tc>
          <w:tcPr>
            <w:tcW w:w="1998" w:type="dxa"/>
          </w:tcPr>
          <w:p w14:paraId="25B9AA32" w14:textId="77777777" w:rsidR="009130BD" w:rsidRPr="00945FCE" w:rsidRDefault="009130BD" w:rsidP="00F84289">
            <w:pPr>
              <w:jc w:val="right"/>
              <w:rPr>
                <w:rFonts w:ascii="Times New Roman" w:hAnsi="Times New Roman" w:cs="Times New Roman"/>
                <w:sz w:val="26"/>
                <w:szCs w:val="26"/>
              </w:rPr>
            </w:pPr>
            <w:r w:rsidRPr="00945FCE">
              <w:rPr>
                <w:rFonts w:ascii="Times New Roman" w:hAnsi="Times New Roman" w:cs="Times New Roman"/>
                <w:sz w:val="26"/>
                <w:szCs w:val="26"/>
              </w:rPr>
              <w:t>Exceptions:</w:t>
            </w:r>
          </w:p>
        </w:tc>
        <w:tc>
          <w:tcPr>
            <w:tcW w:w="7560" w:type="dxa"/>
          </w:tcPr>
          <w:p w14:paraId="5EC2F73C" w14:textId="77777777" w:rsidR="009130BD" w:rsidRPr="00945FCE" w:rsidRDefault="009130BD" w:rsidP="00F84289">
            <w:pPr>
              <w:ind w:left="46"/>
              <w:rPr>
                <w:rFonts w:ascii="Times New Roman" w:hAnsi="Times New Roman" w:cs="Times New Roman"/>
                <w:sz w:val="26"/>
                <w:szCs w:val="26"/>
              </w:rPr>
            </w:pPr>
            <w:r w:rsidRPr="00945FCE">
              <w:rPr>
                <w:rFonts w:ascii="Times New Roman" w:hAnsi="Times New Roman" w:cs="Times New Roman"/>
                <w:sz w:val="26"/>
                <w:szCs w:val="26"/>
              </w:rPr>
              <w:t>- Nếu khoảng thời gian được chọn không có hoạt động nào, ứng dụng sẽ thông báo cho nhân viên thư viện biết rằng không có dữ liệu để lập báo cáo.</w:t>
            </w:r>
          </w:p>
        </w:tc>
      </w:tr>
    </w:tbl>
    <w:p w14:paraId="5355C764" w14:textId="77777777" w:rsidR="009130BD" w:rsidRPr="00945FCE" w:rsidRDefault="009130BD" w:rsidP="009130BD">
      <w:pPr>
        <w:rPr>
          <w:rFonts w:ascii="Times New Roman" w:hAnsi="Times New Roman" w:cs="Times New Roman"/>
        </w:rPr>
      </w:pPr>
    </w:p>
    <w:p w14:paraId="1CCF279D" w14:textId="77777777" w:rsidR="009130BD" w:rsidRPr="00945FCE" w:rsidRDefault="009130BD" w:rsidP="009130BD">
      <w:pPr>
        <w:pStyle w:val="Heading2"/>
        <w:keepLines w:val="0"/>
        <w:numPr>
          <w:ilvl w:val="1"/>
          <w:numId w:val="12"/>
        </w:numPr>
        <w:spacing w:before="480" w:after="240" w:line="240" w:lineRule="auto"/>
        <w:jc w:val="both"/>
        <w:rPr>
          <w:rFonts w:cs="Times New Roman"/>
        </w:rPr>
      </w:pPr>
      <w:bookmarkStart w:id="22" w:name="_Toc182904437"/>
      <w:bookmarkStart w:id="23" w:name="_Toc183849051"/>
      <w:bookmarkStart w:id="24" w:name="_Toc211613194"/>
      <w:bookmarkStart w:id="25" w:name="_Toc137294133"/>
      <w:r w:rsidRPr="00945FCE">
        <w:rPr>
          <w:rFonts w:cs="Times New Roman"/>
        </w:rPr>
        <w:lastRenderedPageBreak/>
        <w:t>Use Cases Diagram</w:t>
      </w:r>
      <w:bookmarkEnd w:id="22"/>
      <w:bookmarkEnd w:id="23"/>
      <w:bookmarkEnd w:id="24"/>
      <w:r w:rsidRPr="00945FCE">
        <w:rPr>
          <w:rFonts w:cs="Times New Roman"/>
        </w:rPr>
        <w:t>:</w:t>
      </w:r>
      <w:bookmarkEnd w:id="25"/>
    </w:p>
    <w:p w14:paraId="522F752C" w14:textId="30CC5666" w:rsidR="009130BD" w:rsidRPr="00945FCE" w:rsidRDefault="009130BD" w:rsidP="009130BD">
      <w:pPr>
        <w:rPr>
          <w:rFonts w:ascii="Times New Roman" w:hAnsi="Times New Roman" w:cs="Times New Roman"/>
        </w:rPr>
      </w:pPr>
      <w:r w:rsidRPr="00945FCE">
        <w:rPr>
          <w:rFonts w:ascii="Times New Roman" w:hAnsi="Times New Roman" w:cs="Times New Roman"/>
          <w:noProof/>
        </w:rPr>
        <w:drawing>
          <wp:inline distT="0" distB="0" distL="0" distR="0" wp14:anchorId="5ECF9574" wp14:editId="251BA66C">
            <wp:extent cx="5713095" cy="5777230"/>
            <wp:effectExtent l="0" t="0" r="1905" b="0"/>
            <wp:docPr id="2028848367" name="Picture 6" descr="A picture containing text, diagram, lin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48367" name="Picture 6" descr="A picture containing text, diagram, line,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5777230"/>
                    </a:xfrm>
                    <a:prstGeom prst="rect">
                      <a:avLst/>
                    </a:prstGeom>
                    <a:noFill/>
                    <a:ln>
                      <a:noFill/>
                    </a:ln>
                  </pic:spPr>
                </pic:pic>
              </a:graphicData>
            </a:graphic>
          </wp:inline>
        </w:drawing>
      </w:r>
    </w:p>
    <w:p w14:paraId="01AEE93D" w14:textId="5EEC8C46" w:rsidR="009130BD" w:rsidRPr="00945FCE" w:rsidRDefault="00945FCE" w:rsidP="0060162B">
      <w:pPr>
        <w:pStyle w:val="Heading2"/>
        <w:keepLines w:val="0"/>
        <w:numPr>
          <w:ilvl w:val="1"/>
          <w:numId w:val="12"/>
        </w:numPr>
        <w:spacing w:before="480" w:after="240" w:line="240" w:lineRule="auto"/>
        <w:jc w:val="both"/>
        <w:rPr>
          <w:rFonts w:cs="Times New Roman"/>
        </w:rPr>
      </w:pPr>
      <w:bookmarkStart w:id="26" w:name="_Toc137294134"/>
      <w:r>
        <w:rPr>
          <w:rFonts w:cs="Times New Roman"/>
        </w:rPr>
        <w:t>Yêu cầu chức năng</w:t>
      </w:r>
      <w:r w:rsidR="009130BD" w:rsidRPr="00945FCE">
        <w:rPr>
          <w:rFonts w:cs="Times New Roman"/>
        </w:rPr>
        <w:t>:</w:t>
      </w:r>
      <w:bookmarkEnd w:id="26"/>
    </w:p>
    <w:p w14:paraId="397A8C26" w14:textId="77777777" w:rsidR="008F785B" w:rsidRPr="00945FCE" w:rsidRDefault="008F785B" w:rsidP="008F785B">
      <w:pPr>
        <w:pStyle w:val="NormalWeb"/>
        <w:numPr>
          <w:ilvl w:val="0"/>
          <w:numId w:val="33"/>
        </w:numPr>
        <w:shd w:val="clear" w:color="auto" w:fill="FFFFFF"/>
        <w:rPr>
          <w:color w:val="000000"/>
        </w:rPr>
      </w:pPr>
      <w:r w:rsidRPr="00945FCE">
        <w:rPr>
          <w:color w:val="000000"/>
        </w:rPr>
        <w:t>Ứng dụng Quản lý Thư viện sẽ có các yêu cầu chức năng sau:</w:t>
      </w:r>
    </w:p>
    <w:p w14:paraId="557DDA8C" w14:textId="77777777" w:rsidR="008F785B" w:rsidRPr="00945FCE" w:rsidRDefault="008F785B" w:rsidP="00945FCE">
      <w:pPr>
        <w:pStyle w:val="InfoBlue"/>
        <w:rPr>
          <w:bdr w:val="single" w:sz="2" w:space="0" w:color="E5E7EB" w:frame="1"/>
        </w:rPr>
      </w:pPr>
      <w:r w:rsidRPr="00945FCE">
        <w:rPr>
          <w:bdr w:val="single" w:sz="2" w:space="0" w:color="E5E7EB" w:frame="1"/>
        </w:rPr>
        <w:t>Ứng dụng sẽ cho phép thủ thư tìm kiếm sách theo tác giả, tiêu đề, chủ đề hoặc ISBN.</w:t>
      </w:r>
    </w:p>
    <w:p w14:paraId="58361F20" w14:textId="77777777" w:rsidR="008F785B" w:rsidRPr="00945FCE" w:rsidRDefault="008F785B" w:rsidP="00945FCE">
      <w:pPr>
        <w:pStyle w:val="InfoBlue"/>
        <w:rPr>
          <w:bdr w:val="single" w:sz="2" w:space="0" w:color="E5E7EB" w:frame="1"/>
        </w:rPr>
      </w:pPr>
      <w:r w:rsidRPr="00945FCE">
        <w:rPr>
          <w:bdr w:val="single" w:sz="2" w:space="0" w:color="E5E7EB" w:frame="1"/>
        </w:rPr>
        <w:t>Ứng dụng sẽ cho phép thủ thư xem chi tiết sách, chẳng hạn như tác giả, tiêu đề, nhà xuất bản và ISBN.</w:t>
      </w:r>
    </w:p>
    <w:p w14:paraId="2F54E88A" w14:textId="77777777" w:rsidR="008F785B" w:rsidRPr="00945FCE" w:rsidRDefault="008F785B" w:rsidP="00945FCE">
      <w:pPr>
        <w:pStyle w:val="InfoBlue"/>
        <w:rPr>
          <w:bdr w:val="single" w:sz="2" w:space="0" w:color="E5E7EB" w:frame="1"/>
        </w:rPr>
      </w:pPr>
      <w:r w:rsidRPr="00945FCE">
        <w:rPr>
          <w:bdr w:val="single" w:sz="2" w:space="0" w:color="E5E7EB" w:frame="1"/>
        </w:rPr>
        <w:t>Ứng dụng sẽ cho phép các thủ thư thêm sách mới vào bộ sưu tập thư viện, ghi lại chi tiết sách và cập nhật vị trí và tính khả dụng của sách.</w:t>
      </w:r>
    </w:p>
    <w:p w14:paraId="6769CEC5" w14:textId="77777777" w:rsidR="008F785B" w:rsidRPr="00945FCE" w:rsidRDefault="008F785B" w:rsidP="00945FCE">
      <w:pPr>
        <w:pStyle w:val="InfoBlue"/>
        <w:rPr>
          <w:bdr w:val="single" w:sz="2" w:space="0" w:color="E5E7EB" w:frame="1"/>
        </w:rPr>
      </w:pPr>
      <w:r w:rsidRPr="00945FCE">
        <w:rPr>
          <w:bdr w:val="single" w:sz="2" w:space="0" w:color="E5E7EB" w:frame="1"/>
        </w:rPr>
        <w:lastRenderedPageBreak/>
        <w:t>Ứng dụng này sẽ cho phép các thủ thư quản lý các khoản vay và lợi nhuận, theo dõi ngày đến hạn và sổ quá hạn, đồng thời gửi lời nhắc cho khách hàng.</w:t>
      </w:r>
    </w:p>
    <w:p w14:paraId="612E5732" w14:textId="77777777" w:rsidR="008F785B" w:rsidRPr="00945FCE" w:rsidRDefault="008F785B" w:rsidP="00945FCE">
      <w:pPr>
        <w:pStyle w:val="InfoBlue"/>
        <w:rPr>
          <w:bdr w:val="single" w:sz="2" w:space="0" w:color="E5E7EB" w:frame="1"/>
        </w:rPr>
      </w:pPr>
      <w:r w:rsidRPr="00945FCE">
        <w:rPr>
          <w:bdr w:val="single" w:sz="2" w:space="0" w:color="E5E7EB" w:frame="1"/>
        </w:rPr>
        <w:t>Ứng dụng này sẽ cho phép các thủ thư quản lý hồ sơ khách hàng, bao gồm thông tin cá nhân, lịch sử mượn và tiền phạt.</w:t>
      </w:r>
    </w:p>
    <w:p w14:paraId="49D40E20" w14:textId="77777777" w:rsidR="008F785B" w:rsidRPr="00945FCE" w:rsidRDefault="008F785B" w:rsidP="00945FCE">
      <w:pPr>
        <w:pStyle w:val="InfoBlue"/>
        <w:rPr>
          <w:bdr w:val="single" w:sz="2" w:space="0" w:color="E5E7EB" w:frame="1"/>
        </w:rPr>
      </w:pPr>
      <w:r w:rsidRPr="00945FCE">
        <w:rPr>
          <w:bdr w:val="single" w:sz="2" w:space="0" w:color="E5E7EB" w:frame="1"/>
        </w:rPr>
        <w:t>Ứng dụng sẽ tạo báo cáo thời gian thực về kiểm kê thư viện, lưu hành và thông tin khách hàng.</w:t>
      </w:r>
    </w:p>
    <w:p w14:paraId="672ED038" w14:textId="77777777" w:rsidR="008F785B" w:rsidRPr="00945FCE" w:rsidRDefault="008F785B" w:rsidP="00945FCE">
      <w:pPr>
        <w:pStyle w:val="InfoBlue"/>
      </w:pPr>
      <w:r w:rsidRPr="00945FCE">
        <w:t>Ứng dụng sẽ cho phép các thủ thư tìm kiếm độc giả.</w:t>
      </w:r>
    </w:p>
    <w:p w14:paraId="640C7A8B" w14:textId="62BD24EA" w:rsidR="009130BD" w:rsidRPr="00945FCE" w:rsidRDefault="00EE3936" w:rsidP="009130BD">
      <w:pPr>
        <w:pStyle w:val="Heading1"/>
        <w:keepLines w:val="0"/>
        <w:pageBreakBefore/>
        <w:widowControl w:val="0"/>
        <w:numPr>
          <w:ilvl w:val="0"/>
          <w:numId w:val="12"/>
        </w:numPr>
        <w:tabs>
          <w:tab w:val="clear" w:pos="432"/>
          <w:tab w:val="num" w:pos="540"/>
        </w:tabs>
        <w:spacing w:before="360" w:after="240"/>
        <w:ind w:left="547" w:hanging="547"/>
        <w:jc w:val="left"/>
        <w:rPr>
          <w:rFonts w:cs="Times New Roman"/>
        </w:rPr>
      </w:pPr>
      <w:bookmarkStart w:id="27" w:name="_Toc137294135"/>
      <w:r w:rsidRPr="00945FCE">
        <w:rPr>
          <w:rFonts w:cs="Times New Roman"/>
        </w:rPr>
        <w:lastRenderedPageBreak/>
        <w:t>Yêu cầu phi chức năng:</w:t>
      </w:r>
      <w:bookmarkEnd w:id="27"/>
      <w:r w:rsidR="009130BD" w:rsidRPr="00945FCE">
        <w:rPr>
          <w:rFonts w:cs="Times New Roman"/>
        </w:rPr>
        <w:t xml:space="preserve"> </w:t>
      </w:r>
    </w:p>
    <w:tbl>
      <w:tblPr>
        <w:tblStyle w:val="TableGrid"/>
        <w:tblW w:w="0" w:type="auto"/>
        <w:tblLook w:val="04A0" w:firstRow="1" w:lastRow="0" w:firstColumn="1" w:lastColumn="0" w:noHBand="0" w:noVBand="1"/>
      </w:tblPr>
      <w:tblGrid>
        <w:gridCol w:w="2955"/>
        <w:gridCol w:w="4531"/>
      </w:tblGrid>
      <w:tr w:rsidR="00B75C59" w:rsidRPr="00945FCE" w14:paraId="3C588012" w14:textId="77777777" w:rsidTr="00B75C59">
        <w:tc>
          <w:tcPr>
            <w:tcW w:w="2955" w:type="dxa"/>
          </w:tcPr>
          <w:p w14:paraId="244038BD" w14:textId="066F2089" w:rsidR="00B75C59" w:rsidRPr="00945FCE" w:rsidRDefault="00B75C59" w:rsidP="009130BD">
            <w:pPr>
              <w:rPr>
                <w:rFonts w:ascii="Times New Roman" w:hAnsi="Times New Roman" w:cs="Times New Roman"/>
              </w:rPr>
            </w:pPr>
            <w:r w:rsidRPr="00945FCE">
              <w:rPr>
                <w:rFonts w:ascii="Times New Roman" w:hAnsi="Times New Roman" w:cs="Times New Roman"/>
              </w:rPr>
              <w:t>Tốc độ và hiệu suất:</w:t>
            </w:r>
          </w:p>
        </w:tc>
        <w:tc>
          <w:tcPr>
            <w:tcW w:w="4531" w:type="dxa"/>
          </w:tcPr>
          <w:p w14:paraId="4ECD7D9B" w14:textId="5D257416" w:rsidR="00B75C59" w:rsidRPr="00945FCE" w:rsidRDefault="00B75C59" w:rsidP="009130BD">
            <w:pPr>
              <w:rPr>
                <w:rFonts w:ascii="Times New Roman" w:hAnsi="Times New Roman" w:cs="Times New Roman"/>
              </w:rPr>
            </w:pPr>
            <w:r w:rsidRPr="00945FCE">
              <w:rPr>
                <w:rFonts w:ascii="Times New Roman" w:hAnsi="Times New Roman" w:cs="Times New Roman"/>
              </w:rPr>
              <w:t> Ứng dụng phải có tốc độ nhanh và hiệu suất cao để đảm bảo rằng nhân viên thư viện có thể truy cập thông tin.</w:t>
            </w:r>
          </w:p>
        </w:tc>
      </w:tr>
      <w:tr w:rsidR="00B75C59" w:rsidRPr="00945FCE" w14:paraId="149F9541" w14:textId="77777777" w:rsidTr="00B75C59">
        <w:tc>
          <w:tcPr>
            <w:tcW w:w="2955" w:type="dxa"/>
          </w:tcPr>
          <w:p w14:paraId="2A36076F" w14:textId="571CE464" w:rsidR="00B75C59" w:rsidRPr="00945FCE" w:rsidRDefault="00B75C59" w:rsidP="009130BD">
            <w:pPr>
              <w:rPr>
                <w:rFonts w:ascii="Times New Roman" w:hAnsi="Times New Roman" w:cs="Times New Roman"/>
              </w:rPr>
            </w:pPr>
            <w:r w:rsidRPr="00945FCE">
              <w:rPr>
                <w:rFonts w:ascii="Times New Roman" w:hAnsi="Times New Roman" w:cs="Times New Roman"/>
              </w:rPr>
              <w:t>Khả năng mở rộng và bảo trì:</w:t>
            </w:r>
          </w:p>
        </w:tc>
        <w:tc>
          <w:tcPr>
            <w:tcW w:w="4531" w:type="dxa"/>
          </w:tcPr>
          <w:p w14:paraId="75C7FF71" w14:textId="429DB029" w:rsidR="00B75C59" w:rsidRPr="00945FCE" w:rsidRDefault="00B75C59" w:rsidP="009130BD">
            <w:pPr>
              <w:rPr>
                <w:rFonts w:ascii="Times New Roman" w:hAnsi="Times New Roman" w:cs="Times New Roman"/>
              </w:rPr>
            </w:pPr>
            <w:r w:rsidRPr="00945FCE">
              <w:rPr>
                <w:rFonts w:ascii="Times New Roman" w:hAnsi="Times New Roman" w:cs="Times New Roman"/>
              </w:rPr>
              <w:t> Ứng dụng phải có khả năng mở rộng và bảo trì dễ</w:t>
            </w:r>
            <w:r w:rsidRPr="00945FCE">
              <w:rPr>
                <w:rFonts w:ascii="Times New Roman" w:hAnsi="Times New Roman" w:cs="Times New Roman"/>
              </w:rPr>
              <w:br/>
              <w:t>dàng để có thể thêm các tính năng mới và sửa các lỗi một cách nhanh chóng và dễ dàng.</w:t>
            </w:r>
          </w:p>
        </w:tc>
      </w:tr>
      <w:tr w:rsidR="00B75C59" w:rsidRPr="00945FCE" w14:paraId="7153D0DE" w14:textId="77777777" w:rsidTr="00B75C59">
        <w:tc>
          <w:tcPr>
            <w:tcW w:w="2955" w:type="dxa"/>
          </w:tcPr>
          <w:p w14:paraId="492D9430" w14:textId="1E303DE7" w:rsidR="00B75C59" w:rsidRPr="00945FCE" w:rsidRDefault="00B75C59" w:rsidP="009130BD">
            <w:pPr>
              <w:rPr>
                <w:rFonts w:ascii="Times New Roman" w:hAnsi="Times New Roman" w:cs="Times New Roman"/>
              </w:rPr>
            </w:pPr>
            <w:r w:rsidRPr="00945FCE">
              <w:rPr>
                <w:rFonts w:ascii="Times New Roman" w:hAnsi="Times New Roman" w:cs="Times New Roman"/>
              </w:rPr>
              <w:t>Tương thích và tích hợp: </w:t>
            </w:r>
          </w:p>
        </w:tc>
        <w:tc>
          <w:tcPr>
            <w:tcW w:w="4531" w:type="dxa"/>
          </w:tcPr>
          <w:p w14:paraId="749ACA67" w14:textId="52DD338E" w:rsidR="00B75C59" w:rsidRPr="00945FCE" w:rsidRDefault="00B75C59" w:rsidP="009130BD">
            <w:pPr>
              <w:rPr>
                <w:rFonts w:ascii="Times New Roman" w:hAnsi="Times New Roman" w:cs="Times New Roman"/>
              </w:rPr>
            </w:pPr>
            <w:r w:rsidRPr="00945FCE">
              <w:rPr>
                <w:rFonts w:ascii="Times New Roman" w:hAnsi="Times New Roman" w:cs="Times New Roman"/>
              </w:rPr>
              <w:t>Ứng dụng phải tương thích và tích hợp tốt với các hệ thống khác, như hệ thống quản lý thư viện, cơ sở dữ liệu và phần mềm quản lý tài liêu khác.</w:t>
            </w:r>
          </w:p>
        </w:tc>
      </w:tr>
      <w:tr w:rsidR="00B75C59" w:rsidRPr="00945FCE" w14:paraId="0FEFB371" w14:textId="77777777" w:rsidTr="00B75C59">
        <w:tc>
          <w:tcPr>
            <w:tcW w:w="2955" w:type="dxa"/>
          </w:tcPr>
          <w:p w14:paraId="3780D3CD" w14:textId="6B189484" w:rsidR="00B75C59" w:rsidRPr="00945FCE" w:rsidRDefault="00B75C59" w:rsidP="009130BD">
            <w:pPr>
              <w:rPr>
                <w:rFonts w:ascii="Times New Roman" w:hAnsi="Times New Roman" w:cs="Times New Roman"/>
              </w:rPr>
            </w:pPr>
            <w:r w:rsidRPr="00945FCE">
              <w:rPr>
                <w:rFonts w:ascii="Times New Roman" w:hAnsi="Times New Roman" w:cs="Times New Roman"/>
              </w:rPr>
              <w:t>Trải nghiệm người dùng:</w:t>
            </w:r>
          </w:p>
        </w:tc>
        <w:tc>
          <w:tcPr>
            <w:tcW w:w="4531" w:type="dxa"/>
          </w:tcPr>
          <w:p w14:paraId="644A42C0" w14:textId="6AC58607" w:rsidR="00B75C59" w:rsidRPr="00945FCE" w:rsidRDefault="00B75C59" w:rsidP="009130BD">
            <w:pPr>
              <w:rPr>
                <w:rFonts w:ascii="Times New Roman" w:hAnsi="Times New Roman" w:cs="Times New Roman"/>
              </w:rPr>
            </w:pPr>
            <w:r w:rsidRPr="00945FCE">
              <w:rPr>
                <w:rFonts w:ascii="Times New Roman" w:hAnsi="Times New Roman" w:cs="Times New Roman"/>
              </w:rPr>
              <w:t> Ứng dụng phải có trải nghiêm người dùng tốt để đảm bảo rằng nhân viên thư viện có thể sử dung và quản lý thông tin thư viện một cách dễ dàng và thuận tiện.</w:t>
            </w:r>
          </w:p>
        </w:tc>
      </w:tr>
      <w:tr w:rsidR="00B75C59" w:rsidRPr="00945FCE" w14:paraId="732649A7" w14:textId="77777777" w:rsidTr="00B75C59">
        <w:tc>
          <w:tcPr>
            <w:tcW w:w="2955" w:type="dxa"/>
          </w:tcPr>
          <w:p w14:paraId="79C3BAE8" w14:textId="750E901C" w:rsidR="00B75C59" w:rsidRPr="00945FCE" w:rsidRDefault="00B75C59" w:rsidP="009130BD">
            <w:pPr>
              <w:rPr>
                <w:rFonts w:ascii="Times New Roman" w:hAnsi="Times New Roman" w:cs="Times New Roman"/>
              </w:rPr>
            </w:pPr>
            <w:r w:rsidRPr="00945FCE">
              <w:rPr>
                <w:rFonts w:ascii="Times New Roman" w:hAnsi="Times New Roman" w:cs="Times New Roman"/>
              </w:rPr>
              <w:t>Bảo mật và an ninh:</w:t>
            </w:r>
          </w:p>
        </w:tc>
        <w:tc>
          <w:tcPr>
            <w:tcW w:w="4531" w:type="dxa"/>
          </w:tcPr>
          <w:p w14:paraId="64E653B6" w14:textId="2D3A6A77" w:rsidR="00B75C59" w:rsidRPr="00945FCE" w:rsidRDefault="00B75C59" w:rsidP="009130BD">
            <w:pPr>
              <w:rPr>
                <w:rFonts w:ascii="Times New Roman" w:hAnsi="Times New Roman" w:cs="Times New Roman"/>
              </w:rPr>
            </w:pPr>
            <w:r w:rsidRPr="00945FCE">
              <w:rPr>
                <w:rFonts w:ascii="Times New Roman" w:hAnsi="Times New Roman" w:cs="Times New Roman"/>
              </w:rPr>
              <w:t> Ứng dung phải có các biện pháp bảo mật và an ninh mạnh mẽ để đảm bảo</w:t>
            </w:r>
            <w:r w:rsidRPr="00945FCE">
              <w:rPr>
                <w:rFonts w:ascii="Times New Roman" w:hAnsi="Times New Roman" w:cs="Times New Roman"/>
              </w:rPr>
              <w:br/>
              <w:t>rằng thông tin và dữ liệu của thư viện được bảo vệ khỏi các mối đe dọa bên ngoài.</w:t>
            </w:r>
          </w:p>
        </w:tc>
      </w:tr>
      <w:tr w:rsidR="00B75C59" w:rsidRPr="00945FCE" w14:paraId="6C0C0D6D" w14:textId="77777777" w:rsidTr="00B75C59">
        <w:tc>
          <w:tcPr>
            <w:tcW w:w="2955" w:type="dxa"/>
          </w:tcPr>
          <w:p w14:paraId="1EE47206" w14:textId="5A25903A" w:rsidR="00B75C59" w:rsidRPr="00945FCE" w:rsidRDefault="00B75C59" w:rsidP="009130BD">
            <w:pPr>
              <w:rPr>
                <w:rFonts w:ascii="Times New Roman" w:hAnsi="Times New Roman" w:cs="Times New Roman"/>
              </w:rPr>
            </w:pPr>
            <w:r w:rsidRPr="00945FCE">
              <w:rPr>
                <w:rFonts w:ascii="Times New Roman" w:hAnsi="Times New Roman" w:cs="Times New Roman"/>
              </w:rPr>
              <w:t>Độ tin cậy và khả năng sẵn sàng:</w:t>
            </w:r>
          </w:p>
        </w:tc>
        <w:tc>
          <w:tcPr>
            <w:tcW w:w="4531" w:type="dxa"/>
          </w:tcPr>
          <w:p w14:paraId="3CF70874" w14:textId="75E5DA14" w:rsidR="00B75C59" w:rsidRPr="00945FCE" w:rsidRDefault="00B75C59" w:rsidP="009130BD">
            <w:pPr>
              <w:rPr>
                <w:rFonts w:ascii="Times New Roman" w:hAnsi="Times New Roman" w:cs="Times New Roman"/>
              </w:rPr>
            </w:pPr>
            <w:r w:rsidRPr="00945FCE">
              <w:rPr>
                <w:rFonts w:ascii="Times New Roman" w:hAnsi="Times New Roman" w:cs="Times New Roman"/>
              </w:rPr>
              <w:t>Ứng dụng phải có độ tin cây cao và có khả năng sẵn sàng để đảm bảo rằng các dữ liệu và thông tin quan trọng của thư viện không bị mất hoặc bị gián doan.</w:t>
            </w:r>
          </w:p>
        </w:tc>
      </w:tr>
    </w:tbl>
    <w:p w14:paraId="4DC60E0C" w14:textId="3EAC169D" w:rsidR="009130BD" w:rsidRPr="00945FCE" w:rsidRDefault="009130BD" w:rsidP="009130BD">
      <w:pPr>
        <w:rPr>
          <w:rFonts w:ascii="Times New Roman" w:hAnsi="Times New Roman" w:cs="Times New Roman"/>
        </w:rPr>
      </w:pPr>
    </w:p>
    <w:p w14:paraId="4215BD3F" w14:textId="7BF6D91E" w:rsidR="009130BD" w:rsidRPr="00945FCE" w:rsidRDefault="00423B67" w:rsidP="009130BD">
      <w:pPr>
        <w:pStyle w:val="Heading2"/>
        <w:keepLines w:val="0"/>
        <w:numPr>
          <w:ilvl w:val="1"/>
          <w:numId w:val="12"/>
        </w:numPr>
        <w:spacing w:before="480" w:after="240" w:line="240" w:lineRule="auto"/>
        <w:jc w:val="both"/>
        <w:rPr>
          <w:rFonts w:cs="Times New Roman"/>
        </w:rPr>
      </w:pPr>
      <w:bookmarkStart w:id="28" w:name="_Toc137294136"/>
      <w:r w:rsidRPr="00945FCE">
        <w:rPr>
          <w:rFonts w:cs="Times New Roman"/>
        </w:rPr>
        <w:t>Độ khả dụng:</w:t>
      </w:r>
      <w:bookmarkEnd w:id="28"/>
    </w:p>
    <w:p w14:paraId="0832AECE" w14:textId="77777777" w:rsidR="008F785B" w:rsidRPr="00945FCE" w:rsidRDefault="008F785B" w:rsidP="00945FCE">
      <w:pPr>
        <w:pStyle w:val="InfoBlue"/>
      </w:pPr>
      <w:bookmarkStart w:id="29" w:name="_Toc521150206"/>
      <w:r w:rsidRPr="00945FCE">
        <w:t>Ứng dụng sẽ thân thiện với người dùng, với giao diện đơn giản và trực quan.</w:t>
      </w:r>
    </w:p>
    <w:p w14:paraId="1B68C086" w14:textId="77777777" w:rsidR="008F785B" w:rsidRPr="00945FCE" w:rsidRDefault="008F785B" w:rsidP="00945FCE">
      <w:pPr>
        <w:pStyle w:val="InfoBlue"/>
      </w:pPr>
      <w:r w:rsidRPr="00945FCE">
        <w:t xml:space="preserve">Dễ sử dụng và làm việc với. </w:t>
      </w:r>
    </w:p>
    <w:p w14:paraId="1CAE8430" w14:textId="77777777" w:rsidR="008F785B" w:rsidRPr="00945FCE" w:rsidRDefault="008F785B" w:rsidP="00945FCE">
      <w:pPr>
        <w:pStyle w:val="InfoBlue"/>
      </w:pPr>
      <w:r w:rsidRPr="00945FCE">
        <w:t>Nó có hướng dẫn rõ ràng và cung cấp phản hồi hữu ích cho người dùng.</w:t>
      </w:r>
    </w:p>
    <w:p w14:paraId="17774081" w14:textId="7B7952F5" w:rsidR="009130BD" w:rsidRPr="00945FCE" w:rsidRDefault="00B75C59" w:rsidP="009130BD">
      <w:pPr>
        <w:pStyle w:val="Heading2"/>
        <w:keepLines w:val="0"/>
        <w:numPr>
          <w:ilvl w:val="1"/>
          <w:numId w:val="12"/>
        </w:numPr>
        <w:spacing w:before="480" w:after="240" w:line="240" w:lineRule="auto"/>
        <w:jc w:val="both"/>
        <w:rPr>
          <w:rFonts w:cs="Times New Roman"/>
        </w:rPr>
      </w:pPr>
      <w:bookmarkStart w:id="30" w:name="_Toc137294137"/>
      <w:bookmarkEnd w:id="29"/>
      <w:r w:rsidRPr="00945FCE">
        <w:rPr>
          <w:rFonts w:cs="Times New Roman"/>
        </w:rPr>
        <w:t>Độ tin cậy</w:t>
      </w:r>
      <w:bookmarkEnd w:id="30"/>
      <w:r w:rsidR="009130BD" w:rsidRPr="00945FCE">
        <w:rPr>
          <w:rFonts w:cs="Times New Roman"/>
        </w:rPr>
        <w:t xml:space="preserve"> </w:t>
      </w:r>
    </w:p>
    <w:p w14:paraId="712F73DA" w14:textId="77777777" w:rsidR="008F785B" w:rsidRPr="00945FCE" w:rsidRDefault="008F785B" w:rsidP="00945FCE">
      <w:pPr>
        <w:pStyle w:val="InfoBlue"/>
      </w:pPr>
      <w:bookmarkStart w:id="31" w:name="_Toc521150207"/>
      <w:r w:rsidRPr="00945FCE">
        <w:t>Ứng dụng được thiết kế để đảm bảo rằng nó luôn có sẵn và hoạt động bình thường, không có bất kỳ thời gian chết hoặc mất dữ liệu nào.</w:t>
      </w:r>
    </w:p>
    <w:p w14:paraId="447C6FDA" w14:textId="77777777" w:rsidR="008F785B" w:rsidRPr="00945FCE" w:rsidRDefault="008F785B" w:rsidP="00945FCE">
      <w:pPr>
        <w:pStyle w:val="InfoBlue"/>
      </w:pPr>
      <w:r w:rsidRPr="00945FCE">
        <w:t>Ứng dụng có chính sách bảo mật rõ ràng và các biện pháp bảo mật để bảo vệ dữ liệu người dùng.</w:t>
      </w:r>
    </w:p>
    <w:p w14:paraId="74DBC932" w14:textId="77777777" w:rsidR="008F785B" w:rsidRPr="00945FCE" w:rsidRDefault="008F785B" w:rsidP="00945FCE">
      <w:pPr>
        <w:pStyle w:val="InfoBlue"/>
      </w:pPr>
      <w:r w:rsidRPr="00945FCE">
        <w:t>Độ tin cậy của ứng dụng có thể được đảm bảo bằng cách tiến hành phân tích độ tin cậy, điều này rất quan trọng để cải thiện hiệu suất của các thư viện và dịch vụ thông tin.</w:t>
      </w:r>
    </w:p>
    <w:p w14:paraId="4450B9D1" w14:textId="69C83D0F" w:rsidR="009130BD" w:rsidRPr="00945FCE" w:rsidRDefault="00B75C59" w:rsidP="009130BD">
      <w:pPr>
        <w:pStyle w:val="Heading2"/>
        <w:keepLines w:val="0"/>
        <w:numPr>
          <w:ilvl w:val="1"/>
          <w:numId w:val="12"/>
        </w:numPr>
        <w:spacing w:before="480" w:after="240" w:line="240" w:lineRule="auto"/>
        <w:jc w:val="both"/>
        <w:rPr>
          <w:rFonts w:cs="Times New Roman"/>
        </w:rPr>
      </w:pPr>
      <w:bookmarkStart w:id="32" w:name="_Toc137294138"/>
      <w:bookmarkEnd w:id="31"/>
      <w:r w:rsidRPr="00945FCE">
        <w:rPr>
          <w:rFonts w:cs="Times New Roman"/>
          <w:lang w:val="vi-VN"/>
        </w:rPr>
        <w:t>Hiệu năng:</w:t>
      </w:r>
      <w:bookmarkEnd w:id="32"/>
    </w:p>
    <w:p w14:paraId="7E0CB697" w14:textId="77777777" w:rsidR="008F785B" w:rsidRPr="00945FCE" w:rsidRDefault="008F785B" w:rsidP="00945FCE">
      <w:pPr>
        <w:pStyle w:val="InfoBlue"/>
      </w:pPr>
      <w:r w:rsidRPr="00945FCE">
        <w:t>Ứng dụng có thể mở rộng để đáp ứng số lượng người dùng và sách ngày càng tăng mà không ảnh hưởng đến tốc độ và hiệu suất của nó.</w:t>
      </w:r>
    </w:p>
    <w:p w14:paraId="48C5B744" w14:textId="77777777" w:rsidR="008F785B" w:rsidRPr="00945FCE" w:rsidRDefault="008F785B" w:rsidP="00945FCE">
      <w:pPr>
        <w:pStyle w:val="InfoBlue"/>
      </w:pPr>
      <w:r w:rsidRPr="00945FCE">
        <w:t>Ứng dụng chỉ tương thích với các cửa sổ trong thời điểm hiện tại.</w:t>
      </w:r>
    </w:p>
    <w:p w14:paraId="16003292" w14:textId="641481A5" w:rsidR="009130BD" w:rsidRPr="00945FCE" w:rsidRDefault="008F785B" w:rsidP="00945FCE">
      <w:pPr>
        <w:pStyle w:val="InfoBlue"/>
      </w:pPr>
      <w:r w:rsidRPr="00945FCE">
        <w:t xml:space="preserve">Thiết kế của ứng dụng ưu tiên khả năng sử dụng, bảo mật và độ tin cậy để tạo ra </w:t>
      </w:r>
      <w:r w:rsidRPr="00945FCE">
        <w:lastRenderedPageBreak/>
        <w:t>một hệ thống thư viện có tổ chức và hiệu quả</w:t>
      </w:r>
      <w:r w:rsidR="009130BD" w:rsidRPr="00945FCE">
        <w:t>.</w:t>
      </w:r>
    </w:p>
    <w:p w14:paraId="20A0D898" w14:textId="42526452" w:rsidR="009130BD" w:rsidRPr="00945FCE" w:rsidRDefault="00B75C59" w:rsidP="009130BD">
      <w:pPr>
        <w:pStyle w:val="Heading2"/>
        <w:keepLines w:val="0"/>
        <w:numPr>
          <w:ilvl w:val="1"/>
          <w:numId w:val="12"/>
        </w:numPr>
        <w:spacing w:before="480" w:after="240" w:line="240" w:lineRule="auto"/>
        <w:jc w:val="both"/>
        <w:rPr>
          <w:rFonts w:cs="Times New Roman"/>
        </w:rPr>
      </w:pPr>
      <w:bookmarkStart w:id="33" w:name="_Toc137294139"/>
      <w:r w:rsidRPr="00945FCE">
        <w:rPr>
          <w:rFonts w:cs="Times New Roman"/>
          <w:lang w:val="vi-VN"/>
        </w:rPr>
        <w:t>Hỗ trợ lâu dài:</w:t>
      </w:r>
      <w:bookmarkEnd w:id="33"/>
    </w:p>
    <w:p w14:paraId="4D020DEB" w14:textId="77777777" w:rsidR="008F785B" w:rsidRPr="00945FCE" w:rsidRDefault="008F785B" w:rsidP="00945FCE">
      <w:pPr>
        <w:pStyle w:val="InfoBlue"/>
      </w:pPr>
      <w:bookmarkStart w:id="34" w:name="_Toc521150209"/>
      <w:r w:rsidRPr="00945FCE">
        <w:t>Có tài liệu rõ ràng và chi tiết, cũng như giao diện thân thiện với người dùng cho phép quản trị viên nhanh chóng khắc phục sự cố và giải quyết mọi vấn đề có thể phát sinh.</w:t>
      </w:r>
    </w:p>
    <w:p w14:paraId="62DCD440" w14:textId="77777777" w:rsidR="008F785B" w:rsidRPr="00945FCE" w:rsidRDefault="008F785B" w:rsidP="00945FCE">
      <w:pPr>
        <w:pStyle w:val="InfoBlue"/>
      </w:pPr>
      <w:r w:rsidRPr="00945FCE">
        <w:t>Ứng dụng được thiết kế theo cách giúp dễ dàng tích hợp với các hệ thống và công nghệ khác, cũng như kết hợp các tính năng hoặc chức năng mới khi cần.</w:t>
      </w:r>
    </w:p>
    <w:p w14:paraId="40B11ABE" w14:textId="131C96D3" w:rsidR="009130BD" w:rsidRPr="00945FCE" w:rsidRDefault="00423B67" w:rsidP="009130BD">
      <w:pPr>
        <w:pStyle w:val="Heading2"/>
        <w:keepLines w:val="0"/>
        <w:numPr>
          <w:ilvl w:val="1"/>
          <w:numId w:val="12"/>
        </w:numPr>
        <w:spacing w:before="480" w:after="240" w:line="240" w:lineRule="auto"/>
        <w:jc w:val="both"/>
        <w:rPr>
          <w:rFonts w:cs="Times New Roman"/>
        </w:rPr>
      </w:pPr>
      <w:bookmarkStart w:id="35" w:name="_Toc137294140"/>
      <w:bookmarkEnd w:id="34"/>
      <w:r w:rsidRPr="00945FCE">
        <w:rPr>
          <w:rFonts w:cs="Times New Roman"/>
        </w:rPr>
        <w:t>Ràng buộc thiết kế:</w:t>
      </w:r>
      <w:bookmarkEnd w:id="35"/>
    </w:p>
    <w:p w14:paraId="655BB8DF" w14:textId="77777777" w:rsidR="009130BD" w:rsidRPr="00945FCE" w:rsidRDefault="009130BD" w:rsidP="00945FCE">
      <w:pPr>
        <w:pStyle w:val="InfoBlue"/>
      </w:pPr>
      <w:r w:rsidRPr="00945FCE">
        <w:t>.</w:t>
      </w:r>
    </w:p>
    <w:p w14:paraId="0AD038A7" w14:textId="100EC076" w:rsidR="009130BD" w:rsidRPr="00945FCE" w:rsidRDefault="00423B67" w:rsidP="009130BD">
      <w:pPr>
        <w:pStyle w:val="Heading2"/>
        <w:keepLines w:val="0"/>
        <w:numPr>
          <w:ilvl w:val="1"/>
          <w:numId w:val="12"/>
        </w:numPr>
        <w:spacing w:before="480" w:after="240" w:line="240" w:lineRule="auto"/>
        <w:jc w:val="both"/>
        <w:rPr>
          <w:rFonts w:cs="Times New Roman"/>
        </w:rPr>
      </w:pPr>
      <w:bookmarkStart w:id="36" w:name="_Toc137294141"/>
      <w:r w:rsidRPr="00945FCE">
        <w:rPr>
          <w:rFonts w:cs="Times New Roman"/>
        </w:rPr>
        <w:t>Trợ giúp người dùng:</w:t>
      </w:r>
      <w:bookmarkEnd w:id="36"/>
    </w:p>
    <w:p w14:paraId="718ABAE8" w14:textId="77777777" w:rsidR="008F785B" w:rsidRPr="00945FCE" w:rsidRDefault="008F785B" w:rsidP="00945FCE">
      <w:pPr>
        <w:pStyle w:val="InfoBlue"/>
      </w:pPr>
      <w:bookmarkStart w:id="37" w:name="_Toc521150211"/>
      <w:r w:rsidRPr="00945FCE">
        <w:t>Hiện tại, chúng tôi vẫn chưa có trang trực tuyến để giúp giải quyết tất cả các vấn đề có thể phát sinh, nhưng bạn có thể liên hệ với nhóm của chúng tôi để khắc phục.</w:t>
      </w:r>
    </w:p>
    <w:p w14:paraId="432FB092" w14:textId="4AD3A983" w:rsidR="009130BD" w:rsidRPr="00945FCE" w:rsidRDefault="008F785B" w:rsidP="009130BD">
      <w:pPr>
        <w:pStyle w:val="Heading2"/>
        <w:keepLines w:val="0"/>
        <w:numPr>
          <w:ilvl w:val="1"/>
          <w:numId w:val="12"/>
        </w:numPr>
        <w:spacing w:before="480" w:after="240" w:line="240" w:lineRule="auto"/>
        <w:jc w:val="both"/>
        <w:rPr>
          <w:rFonts w:cs="Times New Roman"/>
        </w:rPr>
      </w:pPr>
      <w:bookmarkStart w:id="38" w:name="_Toc137294142"/>
      <w:bookmarkEnd w:id="37"/>
      <w:r w:rsidRPr="00945FCE">
        <w:rPr>
          <w:rFonts w:cs="Times New Roman"/>
          <w:lang w:val="vi-VN"/>
        </w:rPr>
        <w:t>Giao diện:</w:t>
      </w:r>
      <w:bookmarkEnd w:id="38"/>
    </w:p>
    <w:p w14:paraId="580E8A09" w14:textId="77777777" w:rsidR="00423B67" w:rsidRPr="00945FCE" w:rsidRDefault="00423B67" w:rsidP="00423B67">
      <w:pPr>
        <w:pStyle w:val="ListParagraph"/>
        <w:keepNext/>
        <w:keepLines/>
        <w:numPr>
          <w:ilvl w:val="0"/>
          <w:numId w:val="1"/>
        </w:numPr>
        <w:spacing w:before="240" w:after="0" w:line="360" w:lineRule="auto"/>
        <w:contextualSpacing w:val="0"/>
        <w:jc w:val="center"/>
        <w:outlineLvl w:val="0"/>
        <w:rPr>
          <w:rFonts w:ascii="Times New Roman" w:eastAsiaTheme="majorEastAsia" w:hAnsi="Times New Roman" w:cs="Times New Roman"/>
          <w:b/>
          <w:vanish/>
          <w:color w:val="000000" w:themeColor="text1"/>
          <w:sz w:val="32"/>
          <w:szCs w:val="32"/>
        </w:rPr>
      </w:pPr>
    </w:p>
    <w:p w14:paraId="5FB9091C" w14:textId="77777777" w:rsidR="00423B67" w:rsidRPr="00945FCE" w:rsidRDefault="00423B67" w:rsidP="00423B67">
      <w:pPr>
        <w:pStyle w:val="ListParagraph"/>
        <w:keepNext/>
        <w:keepLines/>
        <w:numPr>
          <w:ilvl w:val="0"/>
          <w:numId w:val="1"/>
        </w:numPr>
        <w:spacing w:before="240" w:after="0" w:line="360" w:lineRule="auto"/>
        <w:contextualSpacing w:val="0"/>
        <w:jc w:val="center"/>
        <w:outlineLvl w:val="0"/>
        <w:rPr>
          <w:rFonts w:ascii="Times New Roman" w:eastAsiaTheme="majorEastAsia" w:hAnsi="Times New Roman" w:cs="Times New Roman"/>
          <w:b/>
          <w:vanish/>
          <w:color w:val="000000" w:themeColor="text1"/>
          <w:sz w:val="32"/>
          <w:szCs w:val="32"/>
        </w:rPr>
      </w:pPr>
    </w:p>
    <w:p w14:paraId="76046E74" w14:textId="77777777" w:rsidR="00423B67" w:rsidRPr="00945FCE" w:rsidRDefault="00423B67" w:rsidP="00423B67">
      <w:pPr>
        <w:pStyle w:val="ListParagraph"/>
        <w:keepNext/>
        <w:keepLines/>
        <w:numPr>
          <w:ilvl w:val="0"/>
          <w:numId w:val="1"/>
        </w:numPr>
        <w:spacing w:before="240" w:after="0" w:line="360" w:lineRule="auto"/>
        <w:contextualSpacing w:val="0"/>
        <w:jc w:val="center"/>
        <w:outlineLvl w:val="0"/>
        <w:rPr>
          <w:rFonts w:ascii="Times New Roman" w:eastAsiaTheme="majorEastAsia" w:hAnsi="Times New Roman" w:cs="Times New Roman"/>
          <w:b/>
          <w:vanish/>
          <w:color w:val="000000" w:themeColor="text1"/>
          <w:sz w:val="32"/>
          <w:szCs w:val="32"/>
        </w:rPr>
      </w:pPr>
    </w:p>
    <w:p w14:paraId="766EB029" w14:textId="77777777" w:rsidR="00423B67" w:rsidRPr="00945FCE" w:rsidRDefault="00423B67" w:rsidP="00423B67">
      <w:pPr>
        <w:pStyle w:val="ListParagraph"/>
        <w:keepNext/>
        <w:keepLines/>
        <w:numPr>
          <w:ilvl w:val="0"/>
          <w:numId w:val="1"/>
        </w:numPr>
        <w:spacing w:before="240" w:after="0" w:line="360" w:lineRule="auto"/>
        <w:contextualSpacing w:val="0"/>
        <w:jc w:val="center"/>
        <w:outlineLvl w:val="0"/>
        <w:rPr>
          <w:rFonts w:ascii="Times New Roman" w:eastAsiaTheme="majorEastAsia" w:hAnsi="Times New Roman" w:cs="Times New Roman"/>
          <w:b/>
          <w:vanish/>
          <w:color w:val="000000" w:themeColor="text1"/>
          <w:sz w:val="32"/>
          <w:szCs w:val="32"/>
        </w:rPr>
      </w:pPr>
    </w:p>
    <w:p w14:paraId="23572868" w14:textId="77777777" w:rsidR="00423B67" w:rsidRPr="00945FCE" w:rsidRDefault="00423B67" w:rsidP="00423B67">
      <w:pPr>
        <w:pStyle w:val="ListParagraph"/>
        <w:keepNext/>
        <w:keepLines/>
        <w:numPr>
          <w:ilvl w:val="1"/>
          <w:numId w:val="1"/>
        </w:numPr>
        <w:spacing w:before="40" w:after="0" w:line="259" w:lineRule="auto"/>
        <w:ind w:left="576"/>
        <w:contextualSpacing w:val="0"/>
        <w:outlineLvl w:val="1"/>
        <w:rPr>
          <w:rFonts w:ascii="Times New Roman" w:eastAsiaTheme="majorEastAsia" w:hAnsi="Times New Roman" w:cs="Times New Roman"/>
          <w:b/>
          <w:vanish/>
          <w:color w:val="000000" w:themeColor="text1"/>
          <w:sz w:val="26"/>
          <w:szCs w:val="26"/>
        </w:rPr>
      </w:pPr>
    </w:p>
    <w:p w14:paraId="17C4DBAB" w14:textId="77777777" w:rsidR="00423B67" w:rsidRPr="00945FCE" w:rsidRDefault="00423B67" w:rsidP="00423B67">
      <w:pPr>
        <w:pStyle w:val="ListParagraph"/>
        <w:keepNext/>
        <w:keepLines/>
        <w:numPr>
          <w:ilvl w:val="1"/>
          <w:numId w:val="1"/>
        </w:numPr>
        <w:spacing w:before="40" w:after="0" w:line="259" w:lineRule="auto"/>
        <w:ind w:left="576"/>
        <w:contextualSpacing w:val="0"/>
        <w:outlineLvl w:val="1"/>
        <w:rPr>
          <w:rFonts w:ascii="Times New Roman" w:eastAsiaTheme="majorEastAsia" w:hAnsi="Times New Roman" w:cs="Times New Roman"/>
          <w:b/>
          <w:vanish/>
          <w:color w:val="000000" w:themeColor="text1"/>
          <w:sz w:val="26"/>
          <w:szCs w:val="26"/>
        </w:rPr>
      </w:pPr>
    </w:p>
    <w:p w14:paraId="0DB4CCD8" w14:textId="77777777" w:rsidR="00423B67" w:rsidRPr="00945FCE" w:rsidRDefault="00423B67" w:rsidP="00423B67">
      <w:pPr>
        <w:pStyle w:val="ListParagraph"/>
        <w:keepNext/>
        <w:keepLines/>
        <w:numPr>
          <w:ilvl w:val="1"/>
          <w:numId w:val="1"/>
        </w:numPr>
        <w:spacing w:before="40" w:after="0" w:line="259" w:lineRule="auto"/>
        <w:ind w:left="576"/>
        <w:contextualSpacing w:val="0"/>
        <w:outlineLvl w:val="1"/>
        <w:rPr>
          <w:rFonts w:ascii="Times New Roman" w:eastAsiaTheme="majorEastAsia" w:hAnsi="Times New Roman" w:cs="Times New Roman"/>
          <w:b/>
          <w:vanish/>
          <w:color w:val="000000" w:themeColor="text1"/>
          <w:sz w:val="26"/>
          <w:szCs w:val="26"/>
        </w:rPr>
      </w:pPr>
    </w:p>
    <w:p w14:paraId="1ACF03CC" w14:textId="77777777" w:rsidR="00423B67" w:rsidRPr="00945FCE" w:rsidRDefault="00423B67" w:rsidP="00423B67">
      <w:pPr>
        <w:pStyle w:val="ListParagraph"/>
        <w:keepNext/>
        <w:keepLines/>
        <w:numPr>
          <w:ilvl w:val="1"/>
          <w:numId w:val="1"/>
        </w:numPr>
        <w:spacing w:before="40" w:after="0" w:line="259" w:lineRule="auto"/>
        <w:ind w:left="576"/>
        <w:contextualSpacing w:val="0"/>
        <w:outlineLvl w:val="1"/>
        <w:rPr>
          <w:rFonts w:ascii="Times New Roman" w:eastAsiaTheme="majorEastAsia" w:hAnsi="Times New Roman" w:cs="Times New Roman"/>
          <w:b/>
          <w:vanish/>
          <w:color w:val="000000" w:themeColor="text1"/>
          <w:sz w:val="26"/>
          <w:szCs w:val="26"/>
        </w:rPr>
      </w:pPr>
    </w:p>
    <w:p w14:paraId="085A8FD1" w14:textId="77777777" w:rsidR="00423B67" w:rsidRPr="00945FCE" w:rsidRDefault="00423B67" w:rsidP="00423B67">
      <w:pPr>
        <w:pStyle w:val="ListParagraph"/>
        <w:keepNext/>
        <w:keepLines/>
        <w:numPr>
          <w:ilvl w:val="1"/>
          <w:numId w:val="1"/>
        </w:numPr>
        <w:spacing w:before="40" w:after="0" w:line="259" w:lineRule="auto"/>
        <w:ind w:left="576"/>
        <w:contextualSpacing w:val="0"/>
        <w:outlineLvl w:val="1"/>
        <w:rPr>
          <w:rFonts w:ascii="Times New Roman" w:eastAsiaTheme="majorEastAsia" w:hAnsi="Times New Roman" w:cs="Times New Roman"/>
          <w:b/>
          <w:vanish/>
          <w:color w:val="000000" w:themeColor="text1"/>
          <w:sz w:val="26"/>
          <w:szCs w:val="26"/>
        </w:rPr>
      </w:pPr>
    </w:p>
    <w:p w14:paraId="213CF9CC" w14:textId="77777777" w:rsidR="00423B67" w:rsidRPr="00945FCE" w:rsidRDefault="00423B67" w:rsidP="00423B67">
      <w:pPr>
        <w:pStyle w:val="ListParagraph"/>
        <w:keepNext/>
        <w:keepLines/>
        <w:numPr>
          <w:ilvl w:val="1"/>
          <w:numId w:val="1"/>
        </w:numPr>
        <w:spacing w:before="40" w:after="0" w:line="259" w:lineRule="auto"/>
        <w:ind w:left="576"/>
        <w:contextualSpacing w:val="0"/>
        <w:outlineLvl w:val="1"/>
        <w:rPr>
          <w:rFonts w:ascii="Times New Roman" w:eastAsiaTheme="majorEastAsia" w:hAnsi="Times New Roman" w:cs="Times New Roman"/>
          <w:b/>
          <w:vanish/>
          <w:color w:val="000000" w:themeColor="text1"/>
          <w:sz w:val="26"/>
          <w:szCs w:val="26"/>
        </w:rPr>
      </w:pPr>
    </w:p>
    <w:p w14:paraId="49C25EAE" w14:textId="77777777" w:rsidR="00423B67" w:rsidRPr="00945FCE" w:rsidRDefault="00423B67" w:rsidP="00423B67">
      <w:pPr>
        <w:pStyle w:val="ListParagraph"/>
        <w:keepNext/>
        <w:keepLines/>
        <w:numPr>
          <w:ilvl w:val="1"/>
          <w:numId w:val="1"/>
        </w:numPr>
        <w:spacing w:before="40" w:after="0" w:line="259" w:lineRule="auto"/>
        <w:ind w:left="576"/>
        <w:contextualSpacing w:val="0"/>
        <w:outlineLvl w:val="1"/>
        <w:rPr>
          <w:rFonts w:ascii="Times New Roman" w:eastAsiaTheme="majorEastAsia" w:hAnsi="Times New Roman" w:cs="Times New Roman"/>
          <w:b/>
          <w:vanish/>
          <w:color w:val="000000" w:themeColor="text1"/>
          <w:sz w:val="26"/>
          <w:szCs w:val="26"/>
        </w:rPr>
      </w:pPr>
    </w:p>
    <w:p w14:paraId="1795B91E" w14:textId="3C76C039" w:rsidR="009130BD" w:rsidRPr="00945FCE" w:rsidRDefault="0060162B" w:rsidP="00423B67">
      <w:pPr>
        <w:pStyle w:val="Heading3"/>
        <w:rPr>
          <w:rFonts w:cs="Times New Roman"/>
        </w:rPr>
      </w:pPr>
      <w:r w:rsidRPr="00945FCE">
        <w:rPr>
          <w:rFonts w:cs="Times New Roman"/>
        </w:rPr>
        <w:t>Giao diện người dùng:</w:t>
      </w:r>
    </w:p>
    <w:p w14:paraId="2D834A55" w14:textId="77777777" w:rsidR="008F785B" w:rsidRPr="00945FCE" w:rsidRDefault="008F785B" w:rsidP="00945FCE">
      <w:pPr>
        <w:pStyle w:val="InfoBlue"/>
      </w:pPr>
      <w:r w:rsidRPr="00945FCE">
        <w:t>Ứng dụng sẽ thân thiện với người dùng, với giao diện đơn giản và trực quan.</w:t>
      </w:r>
    </w:p>
    <w:p w14:paraId="14A16BC3" w14:textId="3569B967" w:rsidR="009130BD" w:rsidRPr="00945FCE" w:rsidRDefault="0060162B" w:rsidP="009130BD">
      <w:pPr>
        <w:pStyle w:val="Heading3"/>
        <w:rPr>
          <w:rFonts w:cs="Times New Roman"/>
        </w:rPr>
      </w:pPr>
      <w:r w:rsidRPr="00945FCE">
        <w:rPr>
          <w:rFonts w:cs="Times New Roman"/>
        </w:rPr>
        <w:t>Giao diện phần cứng:</w:t>
      </w:r>
    </w:p>
    <w:p w14:paraId="2F3B557A" w14:textId="77777777" w:rsidR="008F785B" w:rsidRPr="00945FCE" w:rsidRDefault="008F785B" w:rsidP="00945FCE">
      <w:pPr>
        <w:pStyle w:val="InfoBlue"/>
      </w:pPr>
      <w:r w:rsidRPr="00945FCE">
        <w:t>Ứng dụng sẽ chạy trên bất kỳ máy tính hoặc máy tính xách tay nào chạy windows.</w:t>
      </w:r>
    </w:p>
    <w:p w14:paraId="69452F7F" w14:textId="2797C3E8" w:rsidR="009130BD" w:rsidRPr="00945FCE" w:rsidRDefault="0060162B" w:rsidP="009130BD">
      <w:pPr>
        <w:pStyle w:val="Heading3"/>
        <w:rPr>
          <w:rFonts w:cs="Times New Roman"/>
        </w:rPr>
      </w:pPr>
      <w:r w:rsidRPr="00945FCE">
        <w:rPr>
          <w:rFonts w:cs="Times New Roman"/>
        </w:rPr>
        <w:t>Giao diện phần mềm:</w:t>
      </w:r>
    </w:p>
    <w:p w14:paraId="02B5EAB9" w14:textId="77777777" w:rsidR="008F785B" w:rsidRPr="00945FCE" w:rsidRDefault="008F785B" w:rsidP="00945FCE">
      <w:pPr>
        <w:pStyle w:val="InfoBlue"/>
      </w:pPr>
      <w:r w:rsidRPr="00945FCE">
        <w:t>Nó trực quan, thân thiện với người dùng và dễ tiếp cận với tất cả người dùng, kể cả những người khuyết tật.</w:t>
      </w:r>
    </w:p>
    <w:p w14:paraId="17FA67A5" w14:textId="77777777" w:rsidR="008F785B" w:rsidRPr="00945FCE" w:rsidRDefault="008F785B" w:rsidP="00945FCE">
      <w:pPr>
        <w:pStyle w:val="InfoBlue"/>
      </w:pPr>
      <w:r w:rsidRPr="00945FCE">
        <w:t>Nó cũng mang tính thẩm mỹ và nhất quán trong toàn bộ ứng dụng.</w:t>
      </w:r>
    </w:p>
    <w:p w14:paraId="2814F841" w14:textId="7C5B1BB2" w:rsidR="009130BD" w:rsidRPr="00945FCE" w:rsidRDefault="008F785B" w:rsidP="009130BD">
      <w:pPr>
        <w:pStyle w:val="Heading2"/>
        <w:keepLines w:val="0"/>
        <w:numPr>
          <w:ilvl w:val="1"/>
          <w:numId w:val="12"/>
        </w:numPr>
        <w:spacing w:before="480" w:after="240" w:line="240" w:lineRule="auto"/>
        <w:jc w:val="both"/>
        <w:rPr>
          <w:rFonts w:cs="Times New Roman"/>
        </w:rPr>
      </w:pPr>
      <w:bookmarkStart w:id="39" w:name="_Toc137294143"/>
      <w:r w:rsidRPr="00945FCE">
        <w:rPr>
          <w:rFonts w:cs="Times New Roman"/>
        </w:rPr>
        <w:t>Yêu cầu cấp phép</w:t>
      </w:r>
      <w:r w:rsidRPr="00945FCE">
        <w:rPr>
          <w:rFonts w:cs="Times New Roman"/>
          <w:lang w:val="vi-VN"/>
        </w:rPr>
        <w:t>:</w:t>
      </w:r>
      <w:bookmarkEnd w:id="39"/>
    </w:p>
    <w:p w14:paraId="62497F8F" w14:textId="77777777" w:rsidR="008F785B" w:rsidRPr="00945FCE" w:rsidRDefault="008F785B" w:rsidP="00945FCE">
      <w:pPr>
        <w:pStyle w:val="InfoBlue"/>
      </w:pPr>
      <w:r w:rsidRPr="00945FCE">
        <w:t>Bạn chỉ cần một vài giờ làm việc với phần mềm để làm quen với nó và giỏi về nó.</w:t>
      </w:r>
    </w:p>
    <w:p w14:paraId="46352A5E" w14:textId="362F210C" w:rsidR="009130BD" w:rsidRPr="00945FCE" w:rsidRDefault="008F785B" w:rsidP="009130BD">
      <w:pPr>
        <w:pStyle w:val="Heading2"/>
        <w:keepLines w:val="0"/>
        <w:numPr>
          <w:ilvl w:val="1"/>
          <w:numId w:val="12"/>
        </w:numPr>
        <w:spacing w:before="480" w:after="240" w:line="240" w:lineRule="auto"/>
        <w:jc w:val="both"/>
        <w:rPr>
          <w:rFonts w:cs="Times New Roman"/>
        </w:rPr>
      </w:pPr>
      <w:bookmarkStart w:id="40" w:name="_Toc137294144"/>
      <w:r w:rsidRPr="00945FCE">
        <w:rPr>
          <w:rFonts w:cs="Times New Roman"/>
        </w:rPr>
        <w:t>Thông báo pháp lý, bản quyền và các thông báo khác</w:t>
      </w:r>
      <w:r w:rsidRPr="00945FCE">
        <w:rPr>
          <w:rFonts w:cs="Times New Roman"/>
          <w:lang w:val="vi-VN"/>
        </w:rPr>
        <w:t>:</w:t>
      </w:r>
      <w:bookmarkEnd w:id="40"/>
    </w:p>
    <w:p w14:paraId="37A504B9" w14:textId="77777777" w:rsidR="008F785B" w:rsidRPr="00945FCE" w:rsidRDefault="008F785B" w:rsidP="00945FCE">
      <w:pPr>
        <w:pStyle w:val="InfoBlue"/>
      </w:pPr>
      <w:r w:rsidRPr="00945FCE">
        <w:t>Ứng dụng này được tạo từ đầu và chúng tôi vẫn chưa xác nhận quyền sở hữu phần pháp lý liên quan đến nó.</w:t>
      </w:r>
    </w:p>
    <w:p w14:paraId="2B38116F" w14:textId="734E79F8" w:rsidR="009130BD" w:rsidRPr="00945FCE" w:rsidRDefault="00552D08" w:rsidP="009130BD">
      <w:pPr>
        <w:pStyle w:val="Heading2"/>
        <w:keepLines w:val="0"/>
        <w:numPr>
          <w:ilvl w:val="1"/>
          <w:numId w:val="12"/>
        </w:numPr>
        <w:spacing w:before="480" w:after="240" w:line="240" w:lineRule="auto"/>
        <w:jc w:val="both"/>
        <w:rPr>
          <w:rFonts w:cs="Times New Roman"/>
        </w:rPr>
      </w:pPr>
      <w:bookmarkStart w:id="41" w:name="_Toc137294145"/>
      <w:r w:rsidRPr="00945FCE">
        <w:rPr>
          <w:rFonts w:cs="Times New Roman"/>
          <w:lang w:val="vi-VN"/>
        </w:rPr>
        <w:lastRenderedPageBreak/>
        <w:t>Tiêu chuẩn áp dụng:</w:t>
      </w:r>
      <w:bookmarkEnd w:id="41"/>
    </w:p>
    <w:p w14:paraId="5D9CF037" w14:textId="77777777" w:rsidR="008F785B" w:rsidRPr="00945FCE" w:rsidRDefault="008F785B" w:rsidP="00945FCE">
      <w:pPr>
        <w:pStyle w:val="InfoBlue"/>
      </w:pPr>
      <w:r w:rsidRPr="00945FCE">
        <w:t>Ứng dụng quản lý thư viện tuân thủ luật pháp Việt Nam về quyền riêng tư và các tiêu chuẩn pháp lý, chất lượng và quy định của độc giả, cũng như các tiêu chuẩn ngành về khả năng sử dụng, khả năng tương tác, quốc tế hóa và tuân thủ hệ điều hành.</w:t>
      </w:r>
    </w:p>
    <w:p w14:paraId="68B85574" w14:textId="77777777" w:rsidR="008F785B" w:rsidRPr="00945FCE" w:rsidRDefault="008F785B" w:rsidP="00945FCE">
      <w:pPr>
        <w:pStyle w:val="InfoBlue"/>
      </w:pPr>
      <w:r w:rsidRPr="00945FCE">
        <w:t>Ứng dụng được thiết kế để giảm thiểu lượng dữ liệu cá nhân được thu thập từ người dùng và giới hạn số lượng chỉ ở mức cần thiết cho nhu cầu hoạt động.</w:t>
      </w:r>
    </w:p>
    <w:p w14:paraId="02B33D6D" w14:textId="77777777" w:rsidR="008F785B" w:rsidRPr="00945FCE" w:rsidRDefault="008F785B" w:rsidP="00945FCE">
      <w:pPr>
        <w:pStyle w:val="InfoBlue"/>
      </w:pPr>
      <w:r w:rsidRPr="00945FCE">
        <w:t>Ứng dụng cũng cho phép người quản lý xóa dữ liệu người đọc nếu họ muốn làm như vậy.</w:t>
      </w:r>
    </w:p>
    <w:p w14:paraId="3ED4E95A" w14:textId="5E07B4DB" w:rsidR="00423B67" w:rsidRPr="00945FCE" w:rsidRDefault="008F785B" w:rsidP="00945FCE">
      <w:pPr>
        <w:pStyle w:val="InfoBlue"/>
      </w:pPr>
      <w:r w:rsidRPr="00945FCE">
        <w:t>Ứng dụng cũng thường xuyên kiểm tra lỗi và sửa chữa trên cơ bản hàng tháng</w:t>
      </w:r>
      <w:r w:rsidR="009130BD" w:rsidRPr="00945FCE">
        <w:t>.</w:t>
      </w:r>
    </w:p>
    <w:p w14:paraId="41D83197" w14:textId="17D9C1CC" w:rsidR="009130BD" w:rsidRPr="00945FCE" w:rsidRDefault="00552D08" w:rsidP="009130BD">
      <w:pPr>
        <w:pStyle w:val="Heading1"/>
        <w:keepLines w:val="0"/>
        <w:pageBreakBefore/>
        <w:widowControl w:val="0"/>
        <w:numPr>
          <w:ilvl w:val="0"/>
          <w:numId w:val="12"/>
        </w:numPr>
        <w:tabs>
          <w:tab w:val="clear" w:pos="432"/>
          <w:tab w:val="num" w:pos="540"/>
        </w:tabs>
        <w:spacing w:before="360" w:after="240"/>
        <w:ind w:left="547" w:hanging="547"/>
        <w:jc w:val="left"/>
        <w:rPr>
          <w:rFonts w:cs="Times New Roman"/>
        </w:rPr>
      </w:pPr>
      <w:bookmarkStart w:id="42" w:name="_Toc137294146"/>
      <w:r w:rsidRPr="00945FCE">
        <w:rPr>
          <w:rFonts w:cs="Times New Roman"/>
          <w:lang w:val="vi-VN"/>
        </w:rPr>
        <w:lastRenderedPageBreak/>
        <w:t>Thông tin liên lạc:</w:t>
      </w:r>
      <w:bookmarkEnd w:id="42"/>
    </w:p>
    <w:bookmarkEnd w:id="1"/>
    <w:bookmarkEnd w:id="2"/>
    <w:p w14:paraId="623C4B85" w14:textId="77777777" w:rsidR="00552D08" w:rsidRPr="00945FCE" w:rsidRDefault="00552D08" w:rsidP="00945FCE">
      <w:pPr>
        <w:pStyle w:val="InfoBlue"/>
      </w:pPr>
      <w:r w:rsidRPr="00945FCE">
        <w:t>Liên hệ với nhóm của chúng tôi tại: 21520930@gm.uit.edu.vn.</w:t>
      </w:r>
    </w:p>
    <w:p w14:paraId="1A5FBA56" w14:textId="77777777" w:rsidR="009130BD" w:rsidRPr="00945FCE" w:rsidRDefault="009130BD" w:rsidP="009130BD">
      <w:pPr>
        <w:pStyle w:val="BodyText"/>
        <w:rPr>
          <w:lang w:val="en-US"/>
        </w:rPr>
      </w:pPr>
    </w:p>
    <w:p w14:paraId="4DCB1B5D" w14:textId="77777777" w:rsidR="009130BD" w:rsidRPr="00945FCE" w:rsidRDefault="009130BD" w:rsidP="009130BD">
      <w:pPr>
        <w:rPr>
          <w:rFonts w:ascii="Times New Roman" w:hAnsi="Times New Roman" w:cs="Times New Roman"/>
        </w:rPr>
      </w:pPr>
    </w:p>
    <w:p w14:paraId="1D41DF97" w14:textId="77777777" w:rsidR="009130BD" w:rsidRPr="00945FCE" w:rsidRDefault="009130BD" w:rsidP="009130BD">
      <w:pPr>
        <w:rPr>
          <w:rFonts w:ascii="Times New Roman" w:hAnsi="Times New Roman" w:cs="Times New Roman"/>
        </w:rPr>
      </w:pPr>
    </w:p>
    <w:p w14:paraId="303DEF80" w14:textId="77777777" w:rsidR="009130BD" w:rsidRPr="00945FCE" w:rsidRDefault="009130BD" w:rsidP="009130BD">
      <w:pPr>
        <w:rPr>
          <w:rFonts w:ascii="Times New Roman" w:hAnsi="Times New Roman" w:cs="Times New Roman"/>
        </w:rPr>
      </w:pPr>
    </w:p>
    <w:p w14:paraId="219905F0" w14:textId="77777777" w:rsidR="009130BD" w:rsidRPr="00945FCE" w:rsidRDefault="009130BD" w:rsidP="009130BD">
      <w:pPr>
        <w:rPr>
          <w:rFonts w:ascii="Times New Roman" w:hAnsi="Times New Roman" w:cs="Times New Roman"/>
        </w:rPr>
      </w:pPr>
    </w:p>
    <w:p w14:paraId="4D75316F" w14:textId="77777777" w:rsidR="009130BD" w:rsidRPr="00945FCE" w:rsidRDefault="009130BD" w:rsidP="009130BD">
      <w:pPr>
        <w:rPr>
          <w:rFonts w:ascii="Times New Roman" w:hAnsi="Times New Roman" w:cs="Times New Roman"/>
        </w:rPr>
      </w:pPr>
    </w:p>
    <w:p w14:paraId="3A02C633" w14:textId="77777777" w:rsidR="009130BD" w:rsidRPr="00945FCE" w:rsidRDefault="009130BD" w:rsidP="009130BD">
      <w:pPr>
        <w:rPr>
          <w:rFonts w:ascii="Times New Roman" w:hAnsi="Times New Roman" w:cs="Times New Roman"/>
        </w:rPr>
      </w:pPr>
    </w:p>
    <w:p w14:paraId="4BED22BB" w14:textId="77777777" w:rsidR="009130BD" w:rsidRPr="00945FCE" w:rsidRDefault="009130BD" w:rsidP="009130BD">
      <w:pPr>
        <w:rPr>
          <w:rFonts w:ascii="Times New Roman" w:hAnsi="Times New Roman" w:cs="Times New Roman"/>
        </w:rPr>
      </w:pPr>
    </w:p>
    <w:p w14:paraId="1575E8FA" w14:textId="77777777" w:rsidR="009130BD" w:rsidRPr="00945FCE" w:rsidRDefault="009130BD" w:rsidP="009130BD">
      <w:pPr>
        <w:rPr>
          <w:rFonts w:ascii="Times New Roman" w:hAnsi="Times New Roman" w:cs="Times New Roman"/>
        </w:rPr>
      </w:pPr>
    </w:p>
    <w:p w14:paraId="6FB2D963" w14:textId="77777777" w:rsidR="009130BD" w:rsidRPr="00945FCE" w:rsidRDefault="009130BD" w:rsidP="009130BD">
      <w:pPr>
        <w:rPr>
          <w:rFonts w:ascii="Times New Roman" w:hAnsi="Times New Roman" w:cs="Times New Roman"/>
        </w:rPr>
      </w:pPr>
    </w:p>
    <w:p w14:paraId="37C9A2A5" w14:textId="77777777" w:rsidR="009130BD" w:rsidRPr="00945FCE" w:rsidRDefault="009130BD" w:rsidP="009130BD">
      <w:pPr>
        <w:rPr>
          <w:rFonts w:ascii="Times New Roman" w:hAnsi="Times New Roman" w:cs="Times New Roman"/>
        </w:rPr>
      </w:pPr>
    </w:p>
    <w:p w14:paraId="141FFCBC" w14:textId="77777777" w:rsidR="009130BD" w:rsidRPr="00945FCE" w:rsidRDefault="009130BD" w:rsidP="009130BD">
      <w:pPr>
        <w:rPr>
          <w:rFonts w:ascii="Times New Roman" w:hAnsi="Times New Roman" w:cs="Times New Roman"/>
        </w:rPr>
      </w:pPr>
    </w:p>
    <w:p w14:paraId="7B349AD8" w14:textId="77777777" w:rsidR="009130BD" w:rsidRPr="00945FCE" w:rsidRDefault="009130BD" w:rsidP="009130BD">
      <w:pPr>
        <w:rPr>
          <w:rFonts w:ascii="Times New Roman" w:hAnsi="Times New Roman" w:cs="Times New Roman"/>
        </w:rPr>
      </w:pPr>
    </w:p>
    <w:p w14:paraId="2E4CCB8A" w14:textId="77777777" w:rsidR="009130BD" w:rsidRPr="00945FCE" w:rsidRDefault="009130BD" w:rsidP="009130BD">
      <w:pPr>
        <w:rPr>
          <w:rFonts w:ascii="Times New Roman" w:hAnsi="Times New Roman" w:cs="Times New Roman"/>
        </w:rPr>
      </w:pPr>
    </w:p>
    <w:p w14:paraId="71CB2DAB" w14:textId="77777777" w:rsidR="009130BD" w:rsidRPr="00945FCE" w:rsidRDefault="009130BD" w:rsidP="009130BD">
      <w:pPr>
        <w:rPr>
          <w:rFonts w:ascii="Times New Roman" w:hAnsi="Times New Roman" w:cs="Times New Roman"/>
        </w:rPr>
      </w:pPr>
    </w:p>
    <w:p w14:paraId="1F531A51" w14:textId="77777777" w:rsidR="009130BD" w:rsidRPr="00945FCE" w:rsidRDefault="009130BD" w:rsidP="009130BD">
      <w:pPr>
        <w:rPr>
          <w:rFonts w:ascii="Times New Roman" w:hAnsi="Times New Roman" w:cs="Times New Roman"/>
        </w:rPr>
      </w:pPr>
    </w:p>
    <w:p w14:paraId="00867CC0" w14:textId="77777777" w:rsidR="009130BD" w:rsidRPr="00945FCE" w:rsidRDefault="009130BD" w:rsidP="009130BD">
      <w:pPr>
        <w:rPr>
          <w:rFonts w:ascii="Times New Roman" w:hAnsi="Times New Roman" w:cs="Times New Roman"/>
        </w:rPr>
      </w:pPr>
    </w:p>
    <w:p w14:paraId="58E3AC5F" w14:textId="77777777" w:rsidR="009130BD" w:rsidRPr="00945FCE" w:rsidRDefault="009130BD" w:rsidP="009130BD">
      <w:pPr>
        <w:rPr>
          <w:rFonts w:ascii="Times New Roman" w:hAnsi="Times New Roman" w:cs="Times New Roman"/>
        </w:rPr>
      </w:pPr>
    </w:p>
    <w:p w14:paraId="73C82626" w14:textId="77777777" w:rsidR="009130BD" w:rsidRPr="00945FCE" w:rsidRDefault="009130BD" w:rsidP="009130BD">
      <w:pPr>
        <w:rPr>
          <w:rFonts w:ascii="Times New Roman" w:hAnsi="Times New Roman" w:cs="Times New Roman"/>
        </w:rPr>
      </w:pPr>
    </w:p>
    <w:sectPr w:rsidR="009130BD" w:rsidRPr="00945FCE">
      <w:headerReference w:type="default" r:id="rId9"/>
      <w:footerReference w:type="default" r:id="rId10"/>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9B640" w14:textId="77777777" w:rsidR="00B13D1D" w:rsidRDefault="00B13D1D">
      <w:pPr>
        <w:spacing w:after="0" w:line="240" w:lineRule="auto"/>
      </w:pPr>
      <w:r>
        <w:separator/>
      </w:r>
    </w:p>
  </w:endnote>
  <w:endnote w:type="continuationSeparator" w:id="0">
    <w:p w14:paraId="7C58F8E4" w14:textId="77777777" w:rsidR="00B13D1D" w:rsidRDefault="00B13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766626"/>
    </w:sdtPr>
    <w:sdtEndPr>
      <w:rPr>
        <w:color w:val="808080" w:themeColor="background1" w:themeShade="80"/>
        <w:spacing w:val="60"/>
      </w:rPr>
    </w:sdtEndPr>
    <w:sdtContent>
      <w:p w14:paraId="3AA999E2" w14:textId="77777777" w:rsidR="00B81AA7" w:rsidRDefault="00E51B47">
        <w:pPr>
          <w:pStyle w:val="Footer"/>
          <w:pBdr>
            <w:top w:val="single" w:sz="4" w:space="1" w:color="D9D9D9" w:themeColor="background1" w:themeShade="D9"/>
          </w:pBdr>
          <w:jc w:val="right"/>
        </w:pPr>
        <w:r>
          <w:fldChar w:fldCharType="begin"/>
        </w:r>
        <w:r>
          <w:instrText xml:space="preserve"> PAGE   \* MERGEFORMAT </w:instrText>
        </w:r>
        <w:r>
          <w:fldChar w:fldCharType="separate"/>
        </w:r>
        <w:r>
          <w:t>52</w:t>
        </w:r>
        <w:r>
          <w:fldChar w:fldCharType="end"/>
        </w:r>
        <w:r>
          <w:t xml:space="preserve"> | </w:t>
        </w:r>
        <w:r>
          <w:rPr>
            <w:color w:val="808080" w:themeColor="background1" w:themeShade="80"/>
            <w:spacing w:val="60"/>
          </w:rPr>
          <w:t>Page</w:t>
        </w:r>
      </w:p>
    </w:sdtContent>
  </w:sdt>
  <w:p w14:paraId="17814ED1" w14:textId="77777777" w:rsidR="00B81AA7" w:rsidRDefault="00000000">
    <w:pPr>
      <w:pStyle w:val="Footer"/>
    </w:pPr>
  </w:p>
  <w:p w14:paraId="1C4F78B7" w14:textId="77777777" w:rsidR="000C6DE5" w:rsidRDefault="000C6DE5"/>
  <w:p w14:paraId="5CADBACD" w14:textId="77777777" w:rsidR="000C6DE5" w:rsidRDefault="000C6D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72446" w14:textId="77777777" w:rsidR="00B13D1D" w:rsidRDefault="00B13D1D">
      <w:pPr>
        <w:spacing w:after="0" w:line="240" w:lineRule="auto"/>
      </w:pPr>
      <w:r>
        <w:separator/>
      </w:r>
    </w:p>
  </w:footnote>
  <w:footnote w:type="continuationSeparator" w:id="0">
    <w:p w14:paraId="49A77593" w14:textId="77777777" w:rsidR="00B13D1D" w:rsidRDefault="00B13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47515" w14:textId="365AAB25" w:rsidR="00B81AA7" w:rsidRDefault="00555225">
    <w:pPr>
      <w:pStyle w:val="Header"/>
      <w:rPr>
        <w:sz w:val="24"/>
        <w:szCs w:val="24"/>
      </w:rPr>
    </w:pPr>
    <w:r w:rsidRPr="00555225">
      <w:rPr>
        <w:rFonts w:ascii="Times New Roman" w:hAnsi="Times New Roman" w:cs="Times New Roman"/>
        <w:sz w:val="24"/>
        <w:szCs w:val="24"/>
      </w:rPr>
      <w:t>SE104.N23</w:t>
    </w:r>
    <w:r w:rsidR="00E51B47">
      <w:rPr>
        <w:rFonts w:ascii="Times New Roman" w:hAnsi="Times New Roman" w:cs="Times New Roman"/>
        <w:sz w:val="24"/>
        <w:szCs w:val="24"/>
      </w:rPr>
      <w:t xml:space="preserve"> – </w:t>
    </w:r>
    <w:r w:rsidRPr="00555225">
      <w:rPr>
        <w:rFonts w:ascii="Times New Roman" w:hAnsi="Times New Roman" w:cs="Times New Roman"/>
        <w:sz w:val="24"/>
        <w:szCs w:val="24"/>
      </w:rPr>
      <w:t>Nhập môn Công nghệ phần mềm</w:t>
    </w:r>
  </w:p>
  <w:p w14:paraId="127D8940" w14:textId="77777777" w:rsidR="000C6DE5" w:rsidRDefault="000C6DE5"/>
  <w:p w14:paraId="3FFD7BBA" w14:textId="77777777" w:rsidR="000C6DE5" w:rsidRDefault="000C6D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6CE9"/>
    <w:multiLevelType w:val="hybridMultilevel"/>
    <w:tmpl w:val="932C9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70274"/>
    <w:multiLevelType w:val="multilevel"/>
    <w:tmpl w:val="B1BCF2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075192A"/>
    <w:multiLevelType w:val="hybridMultilevel"/>
    <w:tmpl w:val="17BA9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E7C5F"/>
    <w:multiLevelType w:val="hybridMultilevel"/>
    <w:tmpl w:val="335A82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D2B43"/>
    <w:multiLevelType w:val="multilevel"/>
    <w:tmpl w:val="D67E1E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51B3C1F"/>
    <w:multiLevelType w:val="multilevel"/>
    <w:tmpl w:val="769235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5590F62"/>
    <w:multiLevelType w:val="multilevel"/>
    <w:tmpl w:val="A03A7F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AD97161"/>
    <w:multiLevelType w:val="multilevel"/>
    <w:tmpl w:val="BA389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AF400E4"/>
    <w:multiLevelType w:val="hybridMultilevel"/>
    <w:tmpl w:val="9AE8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42416"/>
    <w:multiLevelType w:val="multilevel"/>
    <w:tmpl w:val="243EBE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EDC6FAD"/>
    <w:multiLevelType w:val="hybridMultilevel"/>
    <w:tmpl w:val="37FC265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3C3B4F"/>
    <w:multiLevelType w:val="hybridMultilevel"/>
    <w:tmpl w:val="2662E2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E6D3E"/>
    <w:multiLevelType w:val="hybridMultilevel"/>
    <w:tmpl w:val="4C7462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EB3B90"/>
    <w:multiLevelType w:val="hybridMultilevel"/>
    <w:tmpl w:val="7ED65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F2C05"/>
    <w:multiLevelType w:val="hybridMultilevel"/>
    <w:tmpl w:val="052475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2F3DB1"/>
    <w:multiLevelType w:val="multilevel"/>
    <w:tmpl w:val="9B56D654"/>
    <w:lvl w:ilvl="0">
      <w:start w:val="1"/>
      <w:numFmt w:val="decimal"/>
      <w:pStyle w:val="Heading1"/>
      <w:lvlText w:val="Chương %1: "/>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pStyle w:val="Heading2"/>
      <w:lvlText w:val="%1.%2"/>
      <w:lvlJc w:val="left"/>
      <w:pPr>
        <w:ind w:left="1746" w:hanging="576"/>
      </w:pPr>
    </w:lvl>
    <w:lvl w:ilvl="2">
      <w:start w:val="1"/>
      <w:numFmt w:val="decimal"/>
      <w:pStyle w:val="Heading3"/>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Heading5"/>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7C41183"/>
    <w:multiLevelType w:val="multilevel"/>
    <w:tmpl w:val="109A41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C8E4358"/>
    <w:multiLevelType w:val="multilevel"/>
    <w:tmpl w:val="674C52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EC016FE"/>
    <w:multiLevelType w:val="hybridMultilevel"/>
    <w:tmpl w:val="9F66B7AE"/>
    <w:lvl w:ilvl="0" w:tplc="55E481B0">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24653"/>
    <w:multiLevelType w:val="multilevel"/>
    <w:tmpl w:val="674C52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5213CBF"/>
    <w:multiLevelType w:val="multilevel"/>
    <w:tmpl w:val="45213CB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54821E1"/>
    <w:multiLevelType w:val="multilevel"/>
    <w:tmpl w:val="D10C58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numFmt w:val="none"/>
      <w:lvlText w:val=""/>
      <w:lvlJc w:val="left"/>
      <w:pPr>
        <w:tabs>
          <w:tab w:val="num" w:pos="360"/>
        </w:tabs>
      </w:p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7A71F70"/>
    <w:multiLevelType w:val="hybridMultilevel"/>
    <w:tmpl w:val="55EE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E1904"/>
    <w:multiLevelType w:val="multilevel"/>
    <w:tmpl w:val="DE82E658"/>
    <w:lvl w:ilvl="0">
      <w:start w:val="1"/>
      <w:numFmt w:val="decimal"/>
      <w:lvlText w:val="%1."/>
      <w:lvlJc w:val="left"/>
      <w:pPr>
        <w:ind w:left="720" w:hanging="360"/>
      </w:pPr>
      <w:rPr>
        <w:b w:val="0"/>
      </w:rPr>
    </w:lvl>
    <w:lvl w:ilvl="1">
      <w:numFmt w:val="bullet"/>
      <w:lvlText w:val="-"/>
      <w:lvlJc w:val="left"/>
      <w:pPr>
        <w:ind w:left="1440" w:hanging="360"/>
      </w:pPr>
      <w:rPr>
        <w:rFonts w:ascii="Times New Roman" w:eastAsia="Times New Roman" w:hAnsi="Times New Roman" w:cs="Times New Roman"/>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50D25C46"/>
    <w:multiLevelType w:val="multilevel"/>
    <w:tmpl w:val="4B2669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8E9301D"/>
    <w:multiLevelType w:val="hybridMultilevel"/>
    <w:tmpl w:val="F9ACF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EF462C"/>
    <w:multiLevelType w:val="multilevel"/>
    <w:tmpl w:val="674C52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08A6171"/>
    <w:multiLevelType w:val="hybridMultilevel"/>
    <w:tmpl w:val="C988E770"/>
    <w:lvl w:ilvl="0" w:tplc="38D474C6">
      <w:start w:val="1"/>
      <w:numFmt w:val="bullet"/>
      <w:lvlText w:val=""/>
      <w:lvlJc w:val="left"/>
      <w:pPr>
        <w:ind w:left="63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65F10A2B"/>
    <w:multiLevelType w:val="multilevel"/>
    <w:tmpl w:val="674C52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683046E6"/>
    <w:multiLevelType w:val="hybridMultilevel"/>
    <w:tmpl w:val="3EEC4A2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6C78133E"/>
    <w:multiLevelType w:val="multilevel"/>
    <w:tmpl w:val="674C52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70CF0103"/>
    <w:multiLevelType w:val="multilevel"/>
    <w:tmpl w:val="F1CA90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7737556F"/>
    <w:multiLevelType w:val="multilevel"/>
    <w:tmpl w:val="BC5800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77B06661"/>
    <w:multiLevelType w:val="hybridMultilevel"/>
    <w:tmpl w:val="79CAAE18"/>
    <w:lvl w:ilvl="0" w:tplc="55E481B0">
      <w:start w:val="1"/>
      <w:numFmt w:val="bullet"/>
      <w:lvlText w:val="o"/>
      <w:lvlJc w:val="left"/>
      <w:pPr>
        <w:ind w:left="450" w:hanging="360"/>
      </w:pPr>
      <w:rPr>
        <w:rFonts w:ascii="Courier New" w:hAnsi="Courier New" w:cs="Courier New" w:hint="default"/>
      </w:rPr>
    </w:lvl>
    <w:lvl w:ilvl="1" w:tplc="581213BC">
      <w:start w:val="1"/>
      <w:numFmt w:val="bullet"/>
      <w:pStyle w:val="InfoBlue"/>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597493310">
    <w:abstractNumId w:val="15"/>
  </w:num>
  <w:num w:numId="2" w16cid:durableId="353533365">
    <w:abstractNumId w:val="20"/>
  </w:num>
  <w:num w:numId="3" w16cid:durableId="1864784778">
    <w:abstractNumId w:val="22"/>
  </w:num>
  <w:num w:numId="4" w16cid:durableId="412092865">
    <w:abstractNumId w:val="29"/>
  </w:num>
  <w:num w:numId="5" w16cid:durableId="355272431">
    <w:abstractNumId w:val="8"/>
  </w:num>
  <w:num w:numId="6" w16cid:durableId="1329792728">
    <w:abstractNumId w:val="13"/>
  </w:num>
  <w:num w:numId="7" w16cid:durableId="2109809729">
    <w:abstractNumId w:val="2"/>
  </w:num>
  <w:num w:numId="8" w16cid:durableId="1855413624">
    <w:abstractNumId w:val="3"/>
  </w:num>
  <w:num w:numId="9" w16cid:durableId="1067067191">
    <w:abstractNumId w:val="14"/>
  </w:num>
  <w:num w:numId="10" w16cid:durableId="610090978">
    <w:abstractNumId w:val="0"/>
  </w:num>
  <w:num w:numId="11" w16cid:durableId="930433451">
    <w:abstractNumId w:val="25"/>
  </w:num>
  <w:num w:numId="12" w16cid:durableId="1927109263">
    <w:abstractNumId w:val="21"/>
  </w:num>
  <w:num w:numId="13" w16cid:durableId="1931618334">
    <w:abstractNumId w:val="27"/>
  </w:num>
  <w:num w:numId="14" w16cid:durableId="1215238856">
    <w:abstractNumId w:val="11"/>
  </w:num>
  <w:num w:numId="15" w16cid:durableId="861433985">
    <w:abstractNumId w:val="23"/>
  </w:num>
  <w:num w:numId="16" w16cid:durableId="1309743555">
    <w:abstractNumId w:val="31"/>
  </w:num>
  <w:num w:numId="17" w16cid:durableId="59329971">
    <w:abstractNumId w:val="6"/>
  </w:num>
  <w:num w:numId="18" w16cid:durableId="115610663">
    <w:abstractNumId w:val="16"/>
  </w:num>
  <w:num w:numId="19" w16cid:durableId="1144548060">
    <w:abstractNumId w:val="4"/>
  </w:num>
  <w:num w:numId="20" w16cid:durableId="11643958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56564235">
    <w:abstractNumId w:val="7"/>
  </w:num>
  <w:num w:numId="22" w16cid:durableId="736717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20664841">
    <w:abstractNumId w:val="28"/>
  </w:num>
  <w:num w:numId="24" w16cid:durableId="199433229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76259093">
    <w:abstractNumId w:val="30"/>
  </w:num>
  <w:num w:numId="26" w16cid:durableId="186859305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3189438">
    <w:abstractNumId w:val="17"/>
  </w:num>
  <w:num w:numId="28" w16cid:durableId="20739614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1436327">
    <w:abstractNumId w:val="19"/>
  </w:num>
  <w:num w:numId="30" w16cid:durableId="19754770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83359550">
    <w:abstractNumId w:val="26"/>
  </w:num>
  <w:num w:numId="32" w16cid:durableId="15282488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19440278">
    <w:abstractNumId w:val="10"/>
  </w:num>
  <w:num w:numId="34" w16cid:durableId="1967393386">
    <w:abstractNumId w:val="12"/>
  </w:num>
  <w:num w:numId="35" w16cid:durableId="1215313736">
    <w:abstractNumId w:val="33"/>
  </w:num>
  <w:num w:numId="36" w16cid:durableId="883058696">
    <w:abstractNumId w:val="18"/>
  </w:num>
  <w:num w:numId="37" w16cid:durableId="697465422">
    <w:abstractNumId w:val="32"/>
  </w:num>
  <w:num w:numId="38" w16cid:durableId="16004857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13605040">
    <w:abstractNumId w:val="1"/>
  </w:num>
  <w:num w:numId="40" w16cid:durableId="919876076">
    <w:abstractNumId w:val="9"/>
  </w:num>
  <w:num w:numId="41" w16cid:durableId="367418347">
    <w:abstractNumId w:val="5"/>
  </w:num>
  <w:num w:numId="42" w16cid:durableId="992486178">
    <w:abstractNumId w:val="24"/>
  </w:num>
  <w:num w:numId="43" w16cid:durableId="4126288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8C"/>
    <w:rsid w:val="0006408C"/>
    <w:rsid w:val="000731F3"/>
    <w:rsid w:val="0009193F"/>
    <w:rsid w:val="000C4565"/>
    <w:rsid w:val="000C6DE5"/>
    <w:rsid w:val="000D4562"/>
    <w:rsid w:val="000D5218"/>
    <w:rsid w:val="00104A57"/>
    <w:rsid w:val="001221A6"/>
    <w:rsid w:val="00182064"/>
    <w:rsid w:val="00207B49"/>
    <w:rsid w:val="00220634"/>
    <w:rsid w:val="002212FE"/>
    <w:rsid w:val="00257F03"/>
    <w:rsid w:val="0029184D"/>
    <w:rsid w:val="002D182D"/>
    <w:rsid w:val="002E3E08"/>
    <w:rsid w:val="0030494B"/>
    <w:rsid w:val="003110E8"/>
    <w:rsid w:val="003A5ADB"/>
    <w:rsid w:val="00423B67"/>
    <w:rsid w:val="004F0A21"/>
    <w:rsid w:val="004F136B"/>
    <w:rsid w:val="005168EB"/>
    <w:rsid w:val="00552D08"/>
    <w:rsid w:val="00555225"/>
    <w:rsid w:val="00590709"/>
    <w:rsid w:val="005E4C80"/>
    <w:rsid w:val="0060162B"/>
    <w:rsid w:val="00605409"/>
    <w:rsid w:val="00662083"/>
    <w:rsid w:val="00682B77"/>
    <w:rsid w:val="006A36A1"/>
    <w:rsid w:val="006C1F6B"/>
    <w:rsid w:val="006D1B3F"/>
    <w:rsid w:val="006E3A2E"/>
    <w:rsid w:val="006F6EE6"/>
    <w:rsid w:val="00741628"/>
    <w:rsid w:val="00762177"/>
    <w:rsid w:val="00784BC8"/>
    <w:rsid w:val="007B6DC5"/>
    <w:rsid w:val="00845528"/>
    <w:rsid w:val="008518DD"/>
    <w:rsid w:val="00861FFA"/>
    <w:rsid w:val="008849F1"/>
    <w:rsid w:val="008A5176"/>
    <w:rsid w:val="008F785B"/>
    <w:rsid w:val="00901EC0"/>
    <w:rsid w:val="009130BD"/>
    <w:rsid w:val="00945FCE"/>
    <w:rsid w:val="0098176F"/>
    <w:rsid w:val="00984EE4"/>
    <w:rsid w:val="009B2E11"/>
    <w:rsid w:val="009E7846"/>
    <w:rsid w:val="00A014D1"/>
    <w:rsid w:val="00A64407"/>
    <w:rsid w:val="00A64B10"/>
    <w:rsid w:val="00A77220"/>
    <w:rsid w:val="00A83AB0"/>
    <w:rsid w:val="00AE5E57"/>
    <w:rsid w:val="00AF56B5"/>
    <w:rsid w:val="00B13D1D"/>
    <w:rsid w:val="00B217ED"/>
    <w:rsid w:val="00B529B7"/>
    <w:rsid w:val="00B57856"/>
    <w:rsid w:val="00B75C59"/>
    <w:rsid w:val="00B82201"/>
    <w:rsid w:val="00B85A98"/>
    <w:rsid w:val="00B956CA"/>
    <w:rsid w:val="00BD0282"/>
    <w:rsid w:val="00C13B9D"/>
    <w:rsid w:val="00C40723"/>
    <w:rsid w:val="00C80A08"/>
    <w:rsid w:val="00CB6FB7"/>
    <w:rsid w:val="00D62F4F"/>
    <w:rsid w:val="00DE2A68"/>
    <w:rsid w:val="00E51B47"/>
    <w:rsid w:val="00EE3936"/>
    <w:rsid w:val="00EE42D8"/>
    <w:rsid w:val="00F0357B"/>
    <w:rsid w:val="00FA2B66"/>
    <w:rsid w:val="00FB13E8"/>
    <w:rsid w:val="00FB4FC2"/>
    <w:rsid w:val="00FD20D4"/>
    <w:rsid w:val="00FE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3251F"/>
  <w15:chartTrackingRefBased/>
  <w15:docId w15:val="{5A64C20C-A9CB-45A0-888A-57CF21ED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B47"/>
  </w:style>
  <w:style w:type="paragraph" w:styleId="Heading1">
    <w:name w:val="heading 1"/>
    <w:aliases w:val="H1"/>
    <w:basedOn w:val="Normal"/>
    <w:next w:val="Normal"/>
    <w:link w:val="Heading1Char"/>
    <w:uiPriority w:val="9"/>
    <w:qFormat/>
    <w:rsid w:val="00E51B47"/>
    <w:pPr>
      <w:keepNext/>
      <w:keepLines/>
      <w:numPr>
        <w:numId w:val="1"/>
      </w:numPr>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aliases w:val="l2,H2"/>
    <w:basedOn w:val="Normal"/>
    <w:next w:val="Normal"/>
    <w:link w:val="Heading2Char"/>
    <w:uiPriority w:val="9"/>
    <w:unhideWhenUsed/>
    <w:qFormat/>
    <w:rsid w:val="00AF56B5"/>
    <w:pPr>
      <w:keepNext/>
      <w:keepLines/>
      <w:numPr>
        <w:ilvl w:val="1"/>
        <w:numId w:val="1"/>
      </w:numPr>
      <w:spacing w:before="40" w:after="0"/>
      <w:ind w:left="576"/>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E51B47"/>
    <w:pPr>
      <w:keepNext/>
      <w:keepLines/>
      <w:numPr>
        <w:ilvl w:val="2"/>
        <w:numId w:val="1"/>
      </w:numPr>
      <w:spacing w:before="40" w:after="0"/>
      <w:outlineLvl w:val="2"/>
    </w:pPr>
    <w:rPr>
      <w:rFonts w:ascii="Times New Roman" w:eastAsiaTheme="majorEastAsia" w:hAnsi="Times New Roman" w:cstheme="majorBidi"/>
      <w:i/>
      <w:color w:val="000000" w:themeColor="text1"/>
      <w:sz w:val="26"/>
      <w:szCs w:val="24"/>
    </w:rPr>
  </w:style>
  <w:style w:type="paragraph" w:styleId="Heading4">
    <w:name w:val="heading 4"/>
    <w:basedOn w:val="Normal"/>
    <w:next w:val="Normal"/>
    <w:link w:val="Heading4Char"/>
    <w:uiPriority w:val="9"/>
    <w:qFormat/>
    <w:rsid w:val="009130BD"/>
    <w:pPr>
      <w:keepNext/>
      <w:tabs>
        <w:tab w:val="num" w:pos="864"/>
      </w:tabs>
      <w:spacing w:before="240" w:after="60" w:line="240" w:lineRule="auto"/>
      <w:ind w:left="864" w:hanging="864"/>
      <w:jc w:val="both"/>
      <w:outlineLvl w:val="3"/>
    </w:pPr>
    <w:rPr>
      <w:rFonts w:ascii="Tahoma" w:eastAsia="Times New Roman" w:hAnsi="Tahoma" w:cs="Arial"/>
      <w:b/>
      <w:bCs/>
      <w:sz w:val="20"/>
      <w:szCs w:val="20"/>
    </w:rPr>
  </w:style>
  <w:style w:type="paragraph" w:styleId="Heading5">
    <w:name w:val="heading 5"/>
    <w:basedOn w:val="Normal"/>
    <w:next w:val="Normal"/>
    <w:link w:val="Heading5Char"/>
    <w:uiPriority w:val="9"/>
    <w:unhideWhenUsed/>
    <w:qFormat/>
    <w:rsid w:val="00E51B47"/>
    <w:pPr>
      <w:keepNext/>
      <w:keepLines/>
      <w:numPr>
        <w:ilvl w:val="4"/>
        <w:numId w:val="1"/>
      </w:numPr>
      <w:spacing w:before="40" w:after="0" w:line="360" w:lineRule="auto"/>
      <w:outlineLvl w:val="4"/>
    </w:pPr>
    <w:rPr>
      <w:rFonts w:ascii="Times New Roman" w:eastAsiaTheme="majorEastAsia" w:hAnsi="Times New Roman" w:cstheme="majorBidi"/>
      <w:sz w:val="26"/>
    </w:rPr>
  </w:style>
  <w:style w:type="paragraph" w:styleId="Heading6">
    <w:name w:val="heading 6"/>
    <w:basedOn w:val="Normal"/>
    <w:next w:val="Normal"/>
    <w:link w:val="Heading6Char"/>
    <w:uiPriority w:val="9"/>
    <w:unhideWhenUsed/>
    <w:qFormat/>
    <w:rsid w:val="00E51B47"/>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nhideWhenUsed/>
    <w:qFormat/>
    <w:rsid w:val="00E51B47"/>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nhideWhenUsed/>
    <w:qFormat/>
    <w:rsid w:val="00E51B47"/>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nhideWhenUsed/>
    <w:qFormat/>
    <w:rsid w:val="00E51B47"/>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E51B47"/>
    <w:rPr>
      <w:rFonts w:ascii="Times New Roman" w:eastAsiaTheme="majorEastAsia" w:hAnsi="Times New Roman" w:cstheme="majorBidi"/>
      <w:b/>
      <w:color w:val="000000" w:themeColor="text1"/>
      <w:sz w:val="32"/>
      <w:szCs w:val="32"/>
    </w:rPr>
  </w:style>
  <w:style w:type="character" w:customStyle="1" w:styleId="Heading2Char">
    <w:name w:val="Heading 2 Char"/>
    <w:aliases w:val="l2 Char,H2 Char"/>
    <w:basedOn w:val="DefaultParagraphFont"/>
    <w:link w:val="Heading2"/>
    <w:uiPriority w:val="9"/>
    <w:rsid w:val="00AF56B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51B47"/>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E51B4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E51B47"/>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51B47"/>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51B4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51B4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E51B47"/>
    <w:pPr>
      <w:spacing w:after="200" w:line="240" w:lineRule="auto"/>
    </w:pPr>
    <w:rPr>
      <w:i/>
      <w:iCs/>
      <w:color w:val="44546A" w:themeColor="text2"/>
      <w:sz w:val="18"/>
      <w:szCs w:val="18"/>
    </w:rPr>
  </w:style>
  <w:style w:type="paragraph" w:styleId="Footer">
    <w:name w:val="footer"/>
    <w:basedOn w:val="Normal"/>
    <w:link w:val="FooterChar"/>
    <w:uiPriority w:val="99"/>
    <w:unhideWhenUsed/>
    <w:qFormat/>
    <w:rsid w:val="00E51B4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51B47"/>
  </w:style>
  <w:style w:type="paragraph" w:styleId="Header">
    <w:name w:val="header"/>
    <w:basedOn w:val="Normal"/>
    <w:link w:val="HeaderChar"/>
    <w:uiPriority w:val="99"/>
    <w:unhideWhenUsed/>
    <w:qFormat/>
    <w:rsid w:val="00E5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47"/>
  </w:style>
  <w:style w:type="paragraph" w:styleId="TOC1">
    <w:name w:val="toc 1"/>
    <w:basedOn w:val="Normal"/>
    <w:next w:val="Normal"/>
    <w:uiPriority w:val="39"/>
    <w:unhideWhenUsed/>
    <w:qFormat/>
    <w:rsid w:val="00E51B47"/>
    <w:pPr>
      <w:tabs>
        <w:tab w:val="right" w:leader="dot" w:pos="9350"/>
      </w:tabs>
      <w:spacing w:after="100" w:line="256" w:lineRule="auto"/>
    </w:pPr>
    <w:rPr>
      <w:rFonts w:ascii="Times New Roman" w:eastAsiaTheme="minorEastAsia" w:hAnsi="Times New Roman" w:cs="Times New Roman"/>
      <w:b/>
      <w:sz w:val="28"/>
      <w:szCs w:val="28"/>
    </w:rPr>
  </w:style>
  <w:style w:type="paragraph" w:styleId="TOC2">
    <w:name w:val="toc 2"/>
    <w:basedOn w:val="Normal"/>
    <w:next w:val="Normal"/>
    <w:uiPriority w:val="39"/>
    <w:unhideWhenUsed/>
    <w:rsid w:val="00E51B47"/>
    <w:pPr>
      <w:tabs>
        <w:tab w:val="left" w:pos="1080"/>
        <w:tab w:val="right" w:leader="dot" w:pos="9350"/>
      </w:tabs>
      <w:spacing w:after="100" w:line="256" w:lineRule="auto"/>
      <w:ind w:left="720" w:hanging="360"/>
    </w:pPr>
    <w:rPr>
      <w:rFonts w:ascii="Times New Roman" w:eastAsiaTheme="minorEastAsia" w:hAnsi="Times New Roman" w:cs="Times New Roman"/>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E51B47"/>
    <w:pPr>
      <w:tabs>
        <w:tab w:val="left" w:pos="1540"/>
        <w:tab w:val="right" w:leader="dot" w:pos="9350"/>
      </w:tabs>
      <w:spacing w:after="100" w:line="256" w:lineRule="auto"/>
      <w:ind w:left="1080" w:hanging="360"/>
    </w:pPr>
    <w:rPr>
      <w:rFonts w:ascii="Times New Roman" w:eastAsiaTheme="minorEastAsia" w:hAnsi="Times New Roman" w:cs="Times New Roman"/>
      <w:sz w:val="26"/>
      <w:szCs w:val="26"/>
    </w:rPr>
  </w:style>
  <w:style w:type="character" w:styleId="Hyperlink">
    <w:name w:val="Hyperlink"/>
    <w:basedOn w:val="DefaultParagraphFont"/>
    <w:uiPriority w:val="99"/>
    <w:unhideWhenUsed/>
    <w:rsid w:val="00E51B47"/>
    <w:rPr>
      <w:color w:val="0000FF"/>
      <w:u w:val="single"/>
    </w:rPr>
  </w:style>
  <w:style w:type="table" w:styleId="TableGrid">
    <w:name w:val="Table Grid"/>
    <w:basedOn w:val="TableNormal"/>
    <w:uiPriority w:val="59"/>
    <w:rsid w:val="00E51B4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E51B4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51B47"/>
    <w:pPr>
      <w:spacing w:after="0" w:line="240" w:lineRule="auto"/>
    </w:pPr>
  </w:style>
  <w:style w:type="table" w:customStyle="1" w:styleId="GridTable4-Accent11">
    <w:name w:val="Grid Table 4 - Accent 11"/>
    <w:basedOn w:val="TableNormal"/>
    <w:uiPriority w:val="49"/>
    <w:rsid w:val="00E51B47"/>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1221A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NormalH">
    <w:name w:val="NormalH"/>
    <w:basedOn w:val="Normal"/>
    <w:autoRedefine/>
    <w:rsid w:val="009130BD"/>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lang w:val="en-GB"/>
    </w:rPr>
  </w:style>
  <w:style w:type="paragraph" w:customStyle="1" w:styleId="Bang">
    <w:name w:val="Bang"/>
    <w:basedOn w:val="Normal"/>
    <w:autoRedefine/>
    <w:rsid w:val="009130BD"/>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9130BD"/>
    <w:pPr>
      <w:widowControl w:val="0"/>
      <w:spacing w:before="120" w:after="60" w:line="240" w:lineRule="auto"/>
      <w:jc w:val="center"/>
    </w:pPr>
    <w:rPr>
      <w:rFonts w:ascii="Tahoma" w:eastAsia="Times New Roman" w:hAnsi="Tahoma" w:cs="Tahoma"/>
      <w:b/>
      <w:snapToGrid w:val="0"/>
      <w:color w:val="6E2500"/>
      <w:sz w:val="20"/>
      <w:szCs w:val="20"/>
    </w:rPr>
  </w:style>
  <w:style w:type="character" w:customStyle="1" w:styleId="Heading4Char">
    <w:name w:val="Heading 4 Char"/>
    <w:basedOn w:val="DefaultParagraphFont"/>
    <w:link w:val="Heading4"/>
    <w:uiPriority w:val="9"/>
    <w:rsid w:val="009130BD"/>
    <w:rPr>
      <w:rFonts w:ascii="Tahoma" w:eastAsia="Times New Roman" w:hAnsi="Tahoma" w:cs="Arial"/>
      <w:b/>
      <w:bCs/>
      <w:sz w:val="20"/>
      <w:szCs w:val="20"/>
    </w:rPr>
  </w:style>
  <w:style w:type="paragraph" w:styleId="BodyText">
    <w:name w:val="Body Text"/>
    <w:basedOn w:val="Normal"/>
    <w:link w:val="BodyTextChar"/>
    <w:rsid w:val="009130BD"/>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9130BD"/>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945FCE"/>
    <w:pPr>
      <w:widowControl w:val="0"/>
      <w:numPr>
        <w:ilvl w:val="1"/>
        <w:numId w:val="35"/>
      </w:numPr>
      <w:spacing w:after="120" w:line="240" w:lineRule="atLeast"/>
    </w:pPr>
    <w:rPr>
      <w:rFonts w:ascii="Times New Roman" w:eastAsia="Times New Roman" w:hAnsi="Times New Roman" w:cs="Times New Roman"/>
      <w:iCs/>
      <w:sz w:val="24"/>
      <w:szCs w:val="24"/>
      <w:lang w:val="vi-VN"/>
    </w:rPr>
  </w:style>
  <w:style w:type="paragraph" w:styleId="NormalWeb">
    <w:name w:val="Normal (Web)"/>
    <w:basedOn w:val="Normal"/>
    <w:uiPriority w:val="99"/>
    <w:semiHidden/>
    <w:unhideWhenUsed/>
    <w:rsid w:val="009130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80207">
      <w:bodyDiv w:val="1"/>
      <w:marLeft w:val="0"/>
      <w:marRight w:val="0"/>
      <w:marTop w:val="0"/>
      <w:marBottom w:val="0"/>
      <w:divBdr>
        <w:top w:val="none" w:sz="0" w:space="0" w:color="auto"/>
        <w:left w:val="none" w:sz="0" w:space="0" w:color="auto"/>
        <w:bottom w:val="none" w:sz="0" w:space="0" w:color="auto"/>
        <w:right w:val="none" w:sz="0" w:space="0" w:color="auto"/>
      </w:divBdr>
    </w:div>
    <w:div w:id="1704600389">
      <w:bodyDiv w:val="1"/>
      <w:marLeft w:val="0"/>
      <w:marRight w:val="0"/>
      <w:marTop w:val="0"/>
      <w:marBottom w:val="0"/>
      <w:divBdr>
        <w:top w:val="none" w:sz="0" w:space="0" w:color="auto"/>
        <w:left w:val="none" w:sz="0" w:space="0" w:color="auto"/>
        <w:bottom w:val="none" w:sz="0" w:space="0" w:color="auto"/>
        <w:right w:val="none" w:sz="0" w:space="0" w:color="auto"/>
      </w:divBdr>
      <w:divsChild>
        <w:div w:id="1862664328">
          <w:marLeft w:val="0"/>
          <w:marRight w:val="0"/>
          <w:marTop w:val="0"/>
          <w:marBottom w:val="0"/>
          <w:divBdr>
            <w:top w:val="none" w:sz="0" w:space="0" w:color="auto"/>
            <w:left w:val="none" w:sz="0" w:space="0" w:color="auto"/>
            <w:bottom w:val="none" w:sz="0" w:space="0" w:color="auto"/>
            <w:right w:val="none" w:sz="0" w:space="0" w:color="auto"/>
          </w:divBdr>
          <w:divsChild>
            <w:div w:id="34353105">
              <w:marLeft w:val="0"/>
              <w:marRight w:val="0"/>
              <w:marTop w:val="0"/>
              <w:marBottom w:val="0"/>
              <w:divBdr>
                <w:top w:val="none" w:sz="0" w:space="0" w:color="auto"/>
                <w:left w:val="none" w:sz="0" w:space="0" w:color="auto"/>
                <w:bottom w:val="none" w:sz="0" w:space="0" w:color="auto"/>
                <w:right w:val="none" w:sz="0" w:space="0" w:color="auto"/>
              </w:divBdr>
              <w:divsChild>
                <w:div w:id="1457988130">
                  <w:marLeft w:val="0"/>
                  <w:marRight w:val="0"/>
                  <w:marTop w:val="0"/>
                  <w:marBottom w:val="0"/>
                  <w:divBdr>
                    <w:top w:val="none" w:sz="0" w:space="0" w:color="auto"/>
                    <w:left w:val="none" w:sz="0" w:space="0" w:color="auto"/>
                    <w:bottom w:val="none" w:sz="0" w:space="0" w:color="auto"/>
                    <w:right w:val="none" w:sz="0" w:space="0" w:color="auto"/>
                  </w:divBdr>
                  <w:divsChild>
                    <w:div w:id="1663196609">
                      <w:marLeft w:val="0"/>
                      <w:marRight w:val="0"/>
                      <w:marTop w:val="0"/>
                      <w:marBottom w:val="0"/>
                      <w:divBdr>
                        <w:top w:val="none" w:sz="0" w:space="0" w:color="auto"/>
                        <w:left w:val="none" w:sz="0" w:space="0" w:color="auto"/>
                        <w:bottom w:val="none" w:sz="0" w:space="0" w:color="auto"/>
                        <w:right w:val="none" w:sz="0" w:space="0" w:color="auto"/>
                      </w:divBdr>
                      <w:divsChild>
                        <w:div w:id="1268080736">
                          <w:marLeft w:val="0"/>
                          <w:marRight w:val="0"/>
                          <w:marTop w:val="0"/>
                          <w:marBottom w:val="0"/>
                          <w:divBdr>
                            <w:top w:val="none" w:sz="0" w:space="0" w:color="auto"/>
                            <w:left w:val="none" w:sz="0" w:space="0" w:color="auto"/>
                            <w:bottom w:val="none" w:sz="0" w:space="0" w:color="auto"/>
                            <w:right w:val="none" w:sz="0" w:space="0" w:color="auto"/>
                          </w:divBdr>
                          <w:divsChild>
                            <w:div w:id="1275208435">
                              <w:marLeft w:val="0"/>
                              <w:marRight w:val="0"/>
                              <w:marTop w:val="0"/>
                              <w:marBottom w:val="0"/>
                              <w:divBdr>
                                <w:top w:val="none" w:sz="0" w:space="0" w:color="auto"/>
                                <w:left w:val="none" w:sz="0" w:space="0" w:color="auto"/>
                                <w:bottom w:val="none" w:sz="0" w:space="0" w:color="auto"/>
                                <w:right w:val="none" w:sz="0" w:space="0" w:color="auto"/>
                              </w:divBdr>
                              <w:divsChild>
                                <w:div w:id="1726945560">
                                  <w:marLeft w:val="0"/>
                                  <w:marRight w:val="0"/>
                                  <w:marTop w:val="0"/>
                                  <w:marBottom w:val="0"/>
                                  <w:divBdr>
                                    <w:top w:val="none" w:sz="0" w:space="0" w:color="auto"/>
                                    <w:left w:val="none" w:sz="0" w:space="0" w:color="auto"/>
                                    <w:bottom w:val="none" w:sz="0" w:space="0" w:color="auto"/>
                                    <w:right w:val="none" w:sz="0" w:space="0" w:color="auto"/>
                                  </w:divBdr>
                                  <w:divsChild>
                                    <w:div w:id="277951808">
                                      <w:marLeft w:val="0"/>
                                      <w:marRight w:val="0"/>
                                      <w:marTop w:val="0"/>
                                      <w:marBottom w:val="0"/>
                                      <w:divBdr>
                                        <w:top w:val="none" w:sz="0" w:space="0" w:color="auto"/>
                                        <w:left w:val="none" w:sz="0" w:space="0" w:color="auto"/>
                                        <w:bottom w:val="none" w:sz="0" w:space="0" w:color="auto"/>
                                        <w:right w:val="none" w:sz="0" w:space="0" w:color="auto"/>
                                      </w:divBdr>
                                      <w:divsChild>
                                        <w:div w:id="622342134">
                                          <w:marLeft w:val="0"/>
                                          <w:marRight w:val="0"/>
                                          <w:marTop w:val="0"/>
                                          <w:marBottom w:val="0"/>
                                          <w:divBdr>
                                            <w:top w:val="none" w:sz="0" w:space="0" w:color="auto"/>
                                            <w:left w:val="none" w:sz="0" w:space="0" w:color="auto"/>
                                            <w:bottom w:val="none" w:sz="0" w:space="0" w:color="auto"/>
                                            <w:right w:val="none" w:sz="0" w:space="0" w:color="auto"/>
                                          </w:divBdr>
                                          <w:divsChild>
                                            <w:div w:id="1866167091">
                                              <w:marLeft w:val="0"/>
                                              <w:marRight w:val="0"/>
                                              <w:marTop w:val="0"/>
                                              <w:marBottom w:val="0"/>
                                              <w:divBdr>
                                                <w:top w:val="none" w:sz="0" w:space="0" w:color="auto"/>
                                                <w:left w:val="none" w:sz="0" w:space="0" w:color="auto"/>
                                                <w:bottom w:val="none" w:sz="0" w:space="0" w:color="auto"/>
                                                <w:right w:val="none" w:sz="0" w:space="0" w:color="auto"/>
                                              </w:divBdr>
                                              <w:divsChild>
                                                <w:div w:id="633220395">
                                                  <w:marLeft w:val="0"/>
                                                  <w:marRight w:val="0"/>
                                                  <w:marTop w:val="0"/>
                                                  <w:marBottom w:val="0"/>
                                                  <w:divBdr>
                                                    <w:top w:val="none" w:sz="0" w:space="0" w:color="auto"/>
                                                    <w:left w:val="none" w:sz="0" w:space="0" w:color="auto"/>
                                                    <w:bottom w:val="none" w:sz="0" w:space="0" w:color="auto"/>
                                                    <w:right w:val="none" w:sz="0" w:space="0" w:color="auto"/>
                                                  </w:divBdr>
                                                  <w:divsChild>
                                                    <w:div w:id="2066489037">
                                                      <w:marLeft w:val="0"/>
                                                      <w:marRight w:val="0"/>
                                                      <w:marTop w:val="0"/>
                                                      <w:marBottom w:val="0"/>
                                                      <w:divBdr>
                                                        <w:top w:val="none" w:sz="0" w:space="0" w:color="auto"/>
                                                        <w:left w:val="none" w:sz="0" w:space="0" w:color="auto"/>
                                                        <w:bottom w:val="none" w:sz="0" w:space="0" w:color="auto"/>
                                                        <w:right w:val="none" w:sz="0" w:space="0" w:color="auto"/>
                                                      </w:divBdr>
                                                      <w:divsChild>
                                                        <w:div w:id="1679113927">
                                                          <w:marLeft w:val="0"/>
                                                          <w:marRight w:val="0"/>
                                                          <w:marTop w:val="0"/>
                                                          <w:marBottom w:val="0"/>
                                                          <w:divBdr>
                                                            <w:top w:val="none" w:sz="0" w:space="0" w:color="auto"/>
                                                            <w:left w:val="none" w:sz="0" w:space="0" w:color="auto"/>
                                                            <w:bottom w:val="none" w:sz="0" w:space="0" w:color="auto"/>
                                                            <w:right w:val="none" w:sz="0" w:space="0" w:color="auto"/>
                                                          </w:divBdr>
                                                          <w:divsChild>
                                                            <w:div w:id="14793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423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19</Pages>
  <Words>3295</Words>
  <Characters>18785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Nguyễn Văn Vũ</cp:lastModifiedBy>
  <cp:revision>10</cp:revision>
  <dcterms:created xsi:type="dcterms:W3CDTF">2023-06-10T03:53:00Z</dcterms:created>
  <dcterms:modified xsi:type="dcterms:W3CDTF">2023-06-10T06:18:00Z</dcterms:modified>
</cp:coreProperties>
</file>